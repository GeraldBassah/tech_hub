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38650F" w:rsidP="0038650F">
            <w:pPr>
              <w:pStyle w:val="Title"/>
            </w:pPr>
            <w:bookmarkStart w:id="0" w:name="_GoBack"/>
            <w:bookmarkEnd w:id="0"/>
            <w:r>
              <w:t>SKYTECH MEETING</w:t>
            </w:r>
          </w:p>
        </w:tc>
        <w:tc>
          <w:tcPr>
            <w:tcW w:w="2574" w:type="dxa"/>
            <w:vAlign w:val="bottom"/>
          </w:tcPr>
          <w:p w:rsidR="00D62E01" w:rsidRPr="00D60069" w:rsidRDefault="0038650F">
            <w:pPr>
              <w:pStyle w:val="Heading3"/>
            </w:pPr>
            <w:r>
              <w:t>19</w:t>
            </w:r>
            <w:r w:rsidRPr="0038650F">
              <w:rPr>
                <w:vertAlign w:val="superscript"/>
              </w:rPr>
              <w:t>th</w:t>
            </w:r>
            <w:r>
              <w:t xml:space="preserve"> March, 2018</w:t>
            </w:r>
          </w:p>
          <w:p w:rsidR="00D62E01" w:rsidRPr="00D60069" w:rsidRDefault="0038650F">
            <w:pPr>
              <w:pStyle w:val="Heading3"/>
            </w:pPr>
            <w:r>
              <w:t>4.40PM</w:t>
            </w:r>
          </w:p>
          <w:p w:rsidR="002B2D13" w:rsidRPr="00D60069" w:rsidRDefault="0038650F" w:rsidP="0038650F">
            <w:pPr>
              <w:pStyle w:val="Heading3"/>
            </w:pPr>
            <w:r>
              <w:t>N1 BUILDING, COLLEGE OF ENGINEERING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2B2D13" w:rsidRPr="00D60069" w:rsidTr="00E048B4">
        <w:sdt>
          <w:sdtPr>
            <w:id w:val="834805806"/>
            <w:placeholder>
              <w:docPart w:val="3BCF077FD99A4DCBAD51A0A3B92DCE5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:rsidR="002B2D13" w:rsidRPr="00D60069" w:rsidRDefault="006344A8" w:rsidP="00D60069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:rsidR="002B2D13" w:rsidRPr="00D60069" w:rsidRDefault="0038650F" w:rsidP="0038650F">
            <w:pPr>
              <w:spacing w:after="80"/>
            </w:pPr>
            <w:r>
              <w:t>Baafi Sarbeng Kwadwo</w:t>
            </w:r>
          </w:p>
        </w:tc>
        <w:tc>
          <w:tcPr>
            <w:tcW w:w="1779" w:type="dxa"/>
            <w:tcMar>
              <w:top w:w="144" w:type="dxa"/>
            </w:tcMar>
          </w:tcPr>
          <w:p w:rsidR="002B2D13" w:rsidRPr="00D60069" w:rsidRDefault="00CA06BB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F38A9AD76FB54CE7AA6BCFE07A2A8C9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2B2D13" w:rsidRPr="00D60069" w:rsidRDefault="0038650F" w:rsidP="0038650F">
            <w:pPr>
              <w:spacing w:after="80"/>
            </w:pPr>
            <w:r>
              <w:t>Discussion</w:t>
            </w:r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2B2D13" w:rsidP="0038650F">
            <w:pPr>
              <w:pStyle w:val="Heading2"/>
              <w:spacing w:after="80"/>
              <w:outlineLvl w:val="1"/>
            </w:pPr>
          </w:p>
        </w:tc>
        <w:tc>
          <w:tcPr>
            <w:tcW w:w="3184" w:type="dxa"/>
          </w:tcPr>
          <w:p w:rsidR="002B2D13" w:rsidRPr="00D60069" w:rsidRDefault="002B2D13" w:rsidP="0038650F">
            <w:pPr>
              <w:spacing w:after="80"/>
            </w:pPr>
          </w:p>
        </w:tc>
        <w:tc>
          <w:tcPr>
            <w:tcW w:w="1779" w:type="dxa"/>
          </w:tcPr>
          <w:p w:rsidR="002B2D13" w:rsidRPr="00D60069" w:rsidRDefault="00CA06BB" w:rsidP="00D60069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029580945ACA4615AEE56328E28B7D0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:rsidR="002B2D13" w:rsidRPr="00D60069" w:rsidRDefault="0038650F" w:rsidP="0038650F">
            <w:pPr>
              <w:spacing w:after="80"/>
            </w:pPr>
            <w:r>
              <w:t>Akrasi-Mensah Nana Kwadwo</w:t>
            </w:r>
          </w:p>
        </w:tc>
      </w:tr>
      <w:tr w:rsidR="002B2D13" w:rsidRPr="00D60069" w:rsidTr="00E048B4">
        <w:tc>
          <w:tcPr>
            <w:tcW w:w="1946" w:type="dxa"/>
          </w:tcPr>
          <w:p w:rsidR="002B2D13" w:rsidRPr="00D60069" w:rsidRDefault="00CA06BB" w:rsidP="00D60069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E6ACF8532F5A4E6D93E2CE3CE5D823B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:rsidR="002B2D13" w:rsidRPr="00D60069" w:rsidRDefault="0038650F" w:rsidP="0038650F">
            <w:pPr>
              <w:spacing w:after="80"/>
            </w:pPr>
            <w:r>
              <w:t>Akrasi-Mensah Nana Kwadwo</w:t>
            </w:r>
          </w:p>
        </w:tc>
        <w:tc>
          <w:tcPr>
            <w:tcW w:w="1779" w:type="dxa"/>
          </w:tcPr>
          <w:p w:rsidR="002B2D13" w:rsidRPr="00D60069" w:rsidRDefault="002B2D13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:rsidR="002B2D13" w:rsidRPr="00D60069" w:rsidRDefault="002B2D13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CA06BB">
            <w:pPr>
              <w:pStyle w:val="Heading2"/>
            </w:pPr>
            <w:sdt>
              <w:sdtPr>
                <w:id w:val="1643469904"/>
                <w:placeholder>
                  <w:docPart w:val="A48EEA765988484CB5DFDD2EF0F5BB1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Pr="00D60069" w:rsidRDefault="0038650F" w:rsidP="0038650F">
            <w:r>
              <w:t>Baafi Sarbeng Kwadwo, Joshua Asare, Akrasi-Mensah Nana Kwadwo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CA06BB">
            <w:pPr>
              <w:pStyle w:val="Heading2"/>
            </w:pPr>
            <w:sdt>
              <w:sdtPr>
                <w:id w:val="-1255275818"/>
                <w:placeholder>
                  <w:docPart w:val="4C25A863233E4E33B05D55C6720A2557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38650F" w:rsidP="0038650F">
            <w:r>
              <w:t>N/A</w:t>
            </w:r>
          </w:p>
        </w:tc>
      </w:tr>
      <w:tr w:rsidR="002B2D13" w:rsidRPr="00D60069" w:rsidTr="00E048B4">
        <w:tc>
          <w:tcPr>
            <w:tcW w:w="1980" w:type="dxa"/>
          </w:tcPr>
          <w:p w:rsidR="002B2D13" w:rsidRPr="00D60069" w:rsidRDefault="00CA06BB">
            <w:pPr>
              <w:pStyle w:val="Heading2"/>
            </w:pPr>
            <w:sdt>
              <w:sdtPr>
                <w:id w:val="681237791"/>
                <w:placeholder>
                  <w:docPart w:val="E5B0A4F4EAD34BEDAD21F6ED4EA8792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Please bring:</w:t>
                </w:r>
              </w:sdtContent>
            </w:sdt>
          </w:p>
        </w:tc>
        <w:tc>
          <w:tcPr>
            <w:tcW w:w="8244" w:type="dxa"/>
          </w:tcPr>
          <w:p w:rsidR="002B2D13" w:rsidRPr="00D60069" w:rsidRDefault="0038650F" w:rsidP="0038650F">
            <w:r>
              <w:t>N/A</w:t>
            </w:r>
          </w:p>
        </w:tc>
      </w:tr>
    </w:tbl>
    <w:sdt>
      <w:sdtPr>
        <w:id w:val="-2901889"/>
        <w:placeholder>
          <w:docPart w:val="4421B2642E3F4BD899E55E2B9B55BEEB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1" w:name="MinuteItems"/>
          <w:bookmarkStart w:id="2" w:name="MinuteTopicSection"/>
          <w:bookmarkEnd w:id="1"/>
          <w:p w:rsidR="002B2D13" w:rsidRPr="00D60069" w:rsidRDefault="00CA06BB">
            <w:pPr>
              <w:pStyle w:val="Heading2"/>
            </w:pPr>
            <w:sdt>
              <w:sdtPr>
                <w:id w:val="90904773"/>
                <w:placeholder>
                  <w:docPart w:val="129D58E6EEA643CAB7737AB3ABA2AFB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38650F" w:rsidP="0038650F">
            <w:r>
              <w:t>PROGRESS REPORT</w:t>
            </w:r>
          </w:p>
        </w:tc>
        <w:tc>
          <w:tcPr>
            <w:tcW w:w="1324" w:type="dxa"/>
          </w:tcPr>
          <w:p w:rsidR="002B2D13" w:rsidRPr="00D60069" w:rsidRDefault="002B2D13" w:rsidP="0038650F">
            <w:pPr>
              <w:pStyle w:val="Heading2"/>
            </w:pPr>
          </w:p>
        </w:tc>
        <w:tc>
          <w:tcPr>
            <w:tcW w:w="2310" w:type="dxa"/>
          </w:tcPr>
          <w:p w:rsidR="002B2D13" w:rsidRPr="00D60069" w:rsidRDefault="002B2D13" w:rsidP="0038650F"/>
        </w:tc>
      </w:tr>
    </w:tbl>
    <w:p w:rsidR="002B2D13" w:rsidRPr="00D60069" w:rsidRDefault="00CA06BB">
      <w:pPr>
        <w:pStyle w:val="Heading4"/>
      </w:pPr>
      <w:sdt>
        <w:sdtPr>
          <w:id w:val="-391195506"/>
          <w:placeholder>
            <w:docPart w:val="A52CF3632F9148CC97B387FE12E060FA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Pr="00D60069" w:rsidRDefault="0038650F">
      <w:r>
        <w:t>We discussed the progress on our work and how far we have gotten in learning the technologies for the app.</w:t>
      </w:r>
    </w:p>
    <w:p w:rsidR="002B2D13" w:rsidRPr="00D60069" w:rsidRDefault="00CA06BB">
      <w:pPr>
        <w:pStyle w:val="Heading4"/>
      </w:pPr>
      <w:sdt>
        <w:sdtPr>
          <w:id w:val="1574465788"/>
          <w:placeholder>
            <w:docPart w:val="FA877117302B49C8AB84E8A6318F793B"/>
          </w:placeholder>
          <w:temporary/>
          <w:showingPlcHdr/>
          <w15:appearance w15:val="hidden"/>
        </w:sdtPr>
        <w:sdtEndPr/>
        <w:sdtContent>
          <w:r w:rsidR="006344A8" w:rsidRPr="00D60069">
            <w:t>Conclusions:</w:t>
          </w:r>
        </w:sdtContent>
      </w:sdt>
    </w:p>
    <w:p w:rsidR="00E36237" w:rsidRDefault="00E36237" w:rsidP="00E36237">
      <w:pPr>
        <w:pStyle w:val="ListParagraph"/>
        <w:numPr>
          <w:ilvl w:val="0"/>
          <w:numId w:val="7"/>
        </w:numPr>
      </w:pPr>
      <w:r>
        <w:t>Joshua and Gerald are working on the user interface (UI) and have pushed their progress to the git repo.</w:t>
      </w:r>
    </w:p>
    <w:p w:rsidR="00E36237" w:rsidRDefault="00E36237" w:rsidP="00E36237">
      <w:pPr>
        <w:pStyle w:val="ListParagraph"/>
        <w:numPr>
          <w:ilvl w:val="0"/>
          <w:numId w:val="7"/>
        </w:numPr>
      </w:pPr>
      <w:r>
        <w:t>Baafi worked on the prototype for the UI and is currently working on the database for the app with Deladem.</w:t>
      </w:r>
    </w:p>
    <w:p w:rsidR="00E36237" w:rsidRPr="00D60069" w:rsidRDefault="00E36237" w:rsidP="00E36237">
      <w:pPr>
        <w:pStyle w:val="ListParagraph"/>
        <w:numPr>
          <w:ilvl w:val="0"/>
          <w:numId w:val="7"/>
        </w:numPr>
      </w:pPr>
      <w:r>
        <w:t>Akrasi is working on the requirements document for the app and pushed a use case diagram to the repo earlier.</w:t>
      </w:r>
    </w:p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D62E01">
        <w:tc>
          <w:tcPr>
            <w:tcW w:w="1620" w:type="dxa"/>
          </w:tcPr>
          <w:bookmarkStart w:id="3" w:name="MinuteDiscussion"/>
          <w:bookmarkStart w:id="4" w:name="MinuteActionItems"/>
          <w:bookmarkEnd w:id="2"/>
          <w:bookmarkEnd w:id="3"/>
          <w:bookmarkEnd w:id="4"/>
          <w:p w:rsidR="00D62E01" w:rsidRPr="00D60069" w:rsidRDefault="00CA06BB" w:rsidP="006344A8">
            <w:pPr>
              <w:pStyle w:val="Heading2"/>
            </w:pPr>
            <w:sdt>
              <w:sdtPr>
                <w:id w:val="113951409"/>
                <w:placeholder>
                  <w:docPart w:val="307351FB5CB340788A736C1B945D22A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E36237" w:rsidP="00E36237">
            <w:r>
              <w:t>ARRANGEMENT OF TEAMS</w:t>
            </w:r>
          </w:p>
        </w:tc>
        <w:tc>
          <w:tcPr>
            <w:tcW w:w="1324" w:type="dxa"/>
          </w:tcPr>
          <w:p w:rsidR="00D62E01" w:rsidRPr="00D60069" w:rsidRDefault="00D62E01" w:rsidP="00E36237">
            <w:pPr>
              <w:pStyle w:val="Heading2"/>
            </w:pPr>
          </w:p>
        </w:tc>
        <w:tc>
          <w:tcPr>
            <w:tcW w:w="2310" w:type="dxa"/>
          </w:tcPr>
          <w:p w:rsidR="00D62E01" w:rsidRPr="00D60069" w:rsidRDefault="00D62E01" w:rsidP="00E36237"/>
        </w:tc>
      </w:tr>
    </w:tbl>
    <w:p w:rsidR="00D62E01" w:rsidRPr="00D60069" w:rsidRDefault="00CA06BB" w:rsidP="00D62E01">
      <w:pPr>
        <w:pStyle w:val="Heading4"/>
      </w:pPr>
      <w:sdt>
        <w:sdtPr>
          <w:id w:val="1495455185"/>
          <w:placeholder>
            <w:docPart w:val="B3E8461603DD4792B4FDC94243602169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:rsidR="00D62E01" w:rsidRPr="00D60069" w:rsidRDefault="00E36237" w:rsidP="00D62E01">
      <w:r>
        <w:t>W</w:t>
      </w:r>
      <w:r w:rsidR="00CB362B">
        <w:t>e talked about properly arranging the</w:t>
      </w:r>
      <w:r>
        <w:t xml:space="preserve"> teams for the project which are now documented here</w:t>
      </w:r>
      <w:r w:rsidR="00CB362B">
        <w:t>.</w:t>
      </w:r>
    </w:p>
    <w:p w:rsidR="00D62E01" w:rsidRPr="00D60069" w:rsidRDefault="00CA06BB" w:rsidP="00D62E01">
      <w:pPr>
        <w:pStyle w:val="Heading4"/>
      </w:pPr>
      <w:sdt>
        <w:sdtPr>
          <w:id w:val="-1295436725"/>
          <w:placeholder>
            <w:docPart w:val="F2BF6AC733484AF483BBA8DD0588ABB4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:rsidR="00E36237" w:rsidRDefault="00E36237" w:rsidP="00E36237">
      <w:r w:rsidRPr="006E227C">
        <w:rPr>
          <w:b/>
        </w:rPr>
        <w:t>UI Team</w:t>
      </w:r>
      <w:r>
        <w:t>: Gerald, Joshua, Akrasi</w:t>
      </w:r>
    </w:p>
    <w:p w:rsidR="00E36237" w:rsidRDefault="00E36237" w:rsidP="00E36237">
      <w:r w:rsidRPr="006E227C">
        <w:rPr>
          <w:b/>
        </w:rPr>
        <w:t>Back-end</w:t>
      </w:r>
      <w:r>
        <w:rPr>
          <w:b/>
        </w:rPr>
        <w:t xml:space="preserve"> </w:t>
      </w:r>
      <w:r w:rsidRPr="006E227C">
        <w:rPr>
          <w:b/>
        </w:rPr>
        <w:t>Team</w:t>
      </w:r>
      <w:r>
        <w:t>: Baafi, Deladem</w:t>
      </w:r>
    </w:p>
    <w:p w:rsidR="00E36237" w:rsidRDefault="00E36237" w:rsidP="00E36237">
      <w:r w:rsidRPr="006E227C">
        <w:rPr>
          <w:b/>
        </w:rPr>
        <w:t>Documentation Team</w:t>
      </w:r>
      <w:r>
        <w:t>: Akrasi, Baafi</w:t>
      </w:r>
    </w:p>
    <w:p w:rsidR="00D62E01" w:rsidRPr="00D60069" w:rsidRDefault="00E36237" w:rsidP="00D62E01">
      <w:r w:rsidRPr="006E227C">
        <w:rPr>
          <w:b/>
        </w:rPr>
        <w:t>System Analyst Team</w:t>
      </w:r>
      <w:r>
        <w:t>: Baafi, Akrasi, Joshua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CA06BB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A58D3574F0CA4EDA8D72DCD06CE626B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CA06BB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41AA5A9CAC9649EFBFFB48432F0084A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CA06BB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781FBC1F44544E8C953F8875DCD74A90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E36237" w:rsidP="00E36237">
            <w:pPr>
              <w:pStyle w:val="ListBullet"/>
              <w:spacing w:after="80"/>
            </w:pPr>
            <w:r>
              <w:t>In-app navigation</w:t>
            </w:r>
          </w:p>
        </w:tc>
        <w:tc>
          <w:tcPr>
            <w:tcW w:w="3060" w:type="dxa"/>
          </w:tcPr>
          <w:p w:rsidR="00D60069" w:rsidRPr="00D60069" w:rsidRDefault="00CB362B" w:rsidP="00CB362B">
            <w:pPr>
              <w:spacing w:after="80"/>
            </w:pPr>
            <w:r>
              <w:t>Joshua and Gerald</w:t>
            </w:r>
          </w:p>
        </w:tc>
        <w:tc>
          <w:tcPr>
            <w:tcW w:w="1854" w:type="dxa"/>
          </w:tcPr>
          <w:p w:rsidR="00D60069" w:rsidRPr="00D60069" w:rsidRDefault="00CB362B" w:rsidP="00CB362B">
            <w:pPr>
              <w:spacing w:after="80"/>
            </w:pPr>
            <w:r>
              <w:t>End of week</w:t>
            </w:r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E36237" w:rsidP="00E36237">
            <w:pPr>
              <w:pStyle w:val="ListBullet"/>
              <w:spacing w:after="80"/>
            </w:pPr>
            <w:r>
              <w:t>News page view</w:t>
            </w:r>
          </w:p>
        </w:tc>
        <w:tc>
          <w:tcPr>
            <w:tcW w:w="3060" w:type="dxa"/>
          </w:tcPr>
          <w:p w:rsidR="00D60069" w:rsidRPr="00D60069" w:rsidRDefault="00CB362B" w:rsidP="00CB362B">
            <w:pPr>
              <w:spacing w:after="80"/>
            </w:pPr>
            <w:r>
              <w:t>Akrasi</w:t>
            </w:r>
          </w:p>
        </w:tc>
        <w:tc>
          <w:tcPr>
            <w:tcW w:w="1854" w:type="dxa"/>
          </w:tcPr>
          <w:p w:rsidR="00D60069" w:rsidRPr="00D60069" w:rsidRDefault="00CB362B" w:rsidP="00CB362B">
            <w:pPr>
              <w:spacing w:after="80"/>
            </w:pPr>
            <w:r>
              <w:t>End of week</w:t>
            </w:r>
          </w:p>
        </w:tc>
      </w:tr>
      <w:tr w:rsidR="00D60069" w:rsidRPr="00D60069" w:rsidTr="00284200">
        <w:tc>
          <w:tcPr>
            <w:tcW w:w="5310" w:type="dxa"/>
            <w:tcMar>
              <w:bottom w:w="288" w:type="dxa"/>
            </w:tcMar>
          </w:tcPr>
          <w:p w:rsidR="00D60069" w:rsidRPr="00D60069" w:rsidRDefault="00CB362B" w:rsidP="00CB362B">
            <w:pPr>
              <w:pStyle w:val="ListBullet"/>
              <w:spacing w:after="80"/>
            </w:pPr>
            <w:r>
              <w:t>Linking back end and application</w:t>
            </w:r>
          </w:p>
        </w:tc>
        <w:tc>
          <w:tcPr>
            <w:tcW w:w="3060" w:type="dxa"/>
            <w:tcMar>
              <w:bottom w:w="288" w:type="dxa"/>
            </w:tcMar>
          </w:tcPr>
          <w:p w:rsidR="00D60069" w:rsidRPr="00D60069" w:rsidRDefault="00CB362B" w:rsidP="00CB362B">
            <w:pPr>
              <w:spacing w:after="80"/>
            </w:pPr>
            <w:r>
              <w:t>Baafi and Deladem</w:t>
            </w:r>
          </w:p>
        </w:tc>
        <w:tc>
          <w:tcPr>
            <w:tcW w:w="1854" w:type="dxa"/>
            <w:tcMar>
              <w:bottom w:w="288" w:type="dxa"/>
            </w:tcMar>
          </w:tcPr>
          <w:p w:rsidR="00D60069" w:rsidRPr="00D60069" w:rsidRDefault="00CB362B" w:rsidP="00CB362B">
            <w:pPr>
              <w:spacing w:after="80"/>
            </w:pPr>
            <w:r>
              <w:t>End of week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6344A8">
        <w:tc>
          <w:tcPr>
            <w:tcW w:w="1620" w:type="dxa"/>
          </w:tcPr>
          <w:p w:rsidR="00D62E01" w:rsidRPr="00D60069" w:rsidRDefault="00CA06BB" w:rsidP="006344A8">
            <w:pPr>
              <w:pStyle w:val="Heading2"/>
            </w:pPr>
            <w:sdt>
              <w:sdtPr>
                <w:id w:val="885458630"/>
                <w:placeholder>
                  <w:docPart w:val="AA0D707518444F4A9AE6497C12DEF6C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CB362B" w:rsidP="00CB362B">
            <w:r>
              <w:t>PRESENTATION</w:t>
            </w:r>
          </w:p>
        </w:tc>
        <w:tc>
          <w:tcPr>
            <w:tcW w:w="1324" w:type="dxa"/>
          </w:tcPr>
          <w:p w:rsidR="00D62E01" w:rsidRPr="00D60069" w:rsidRDefault="00D62E01" w:rsidP="00CB362B">
            <w:pPr>
              <w:pStyle w:val="Heading2"/>
            </w:pPr>
          </w:p>
        </w:tc>
        <w:tc>
          <w:tcPr>
            <w:tcW w:w="2310" w:type="dxa"/>
          </w:tcPr>
          <w:p w:rsidR="00D62E01" w:rsidRPr="00D60069" w:rsidRDefault="00D62E01" w:rsidP="00CB362B"/>
        </w:tc>
      </w:tr>
    </w:tbl>
    <w:p w:rsidR="00D62E01" w:rsidRPr="00D60069" w:rsidRDefault="00CA06BB" w:rsidP="00D62E01">
      <w:pPr>
        <w:pStyle w:val="Heading4"/>
      </w:pPr>
      <w:sdt>
        <w:sdtPr>
          <w:id w:val="-98801915"/>
          <w:placeholder>
            <w:docPart w:val="89905118020C43108F68625DB746003D"/>
          </w:placeholder>
          <w:temporary/>
          <w:showingPlcHdr/>
          <w15:appearance w15:val="hidden"/>
        </w:sdtPr>
        <w:sdtEndPr/>
        <w:sdtContent>
          <w:r w:rsidR="00D62E01" w:rsidRPr="00D60069">
            <w:t>Discussion:</w:t>
          </w:r>
        </w:sdtContent>
      </w:sdt>
    </w:p>
    <w:p w:rsidR="00CB362B" w:rsidRDefault="00CB362B" w:rsidP="00CB362B">
      <w:r>
        <w:t xml:space="preserve">It was decided that all members should read on the topic </w:t>
      </w:r>
      <w:r w:rsidRPr="00BD7985">
        <w:rPr>
          <w:i/>
        </w:rPr>
        <w:t>Software Evolution</w:t>
      </w:r>
      <w:r>
        <w:t xml:space="preserve"> for our presentation to the class later in the semester.</w:t>
      </w:r>
    </w:p>
    <w:p w:rsidR="00D62E01" w:rsidRPr="00D60069" w:rsidRDefault="00D62E01" w:rsidP="00D62E01"/>
    <w:p w:rsidR="00D62E01" w:rsidRPr="00D60069" w:rsidRDefault="00CA06BB" w:rsidP="00D62E01">
      <w:pPr>
        <w:pStyle w:val="Heading4"/>
      </w:pPr>
      <w:sdt>
        <w:sdtPr>
          <w:id w:val="-1388485399"/>
          <w:placeholder>
            <w:docPart w:val="5DAFA15BF02B4BA295FF3626A1325196"/>
          </w:placeholder>
          <w:temporary/>
          <w:showingPlcHdr/>
          <w15:appearance w15:val="hidden"/>
        </w:sdtPr>
        <w:sdtEndPr/>
        <w:sdtContent>
          <w:r w:rsidR="00D62E01" w:rsidRPr="00D60069">
            <w:t>Conclusions:</w:t>
          </w:r>
        </w:sdtContent>
      </w:sdt>
    </w:p>
    <w:p w:rsidR="00D62E01" w:rsidRPr="00D60069" w:rsidRDefault="00CB362B" w:rsidP="00D62E01">
      <w:r>
        <w:t>Read on topic.</w:t>
      </w:r>
    </w:p>
    <w:p w:rsidR="002B2D13" w:rsidRPr="00D60069" w:rsidRDefault="00CA06BB">
      <w:pPr>
        <w:pStyle w:val="Heading1"/>
      </w:pPr>
      <w:sdt>
        <w:sdtPr>
          <w:id w:val="-1794281877"/>
          <w:placeholder>
            <w:docPart w:val="BE645F2C62B248D2A5877EC38FBC6520"/>
          </w:placeholder>
          <w:temporary/>
          <w:showingPlcHdr/>
          <w15:appearance w15:val="hidden"/>
        </w:sdtPr>
        <w:sdtEndPr/>
        <w:sdtContent>
          <w:r w:rsidR="006344A8" w:rsidRPr="00D60069">
            <w:t>Other Information</w:t>
          </w:r>
        </w:sdtContent>
      </w:sdt>
    </w:p>
    <w:p w:rsidR="002B2D13" w:rsidRPr="00D60069" w:rsidRDefault="00CA06BB">
      <w:pPr>
        <w:pStyle w:val="Heading4"/>
      </w:pPr>
      <w:sdt>
        <w:sdtPr>
          <w:id w:val="2125887421"/>
          <w:placeholder>
            <w:docPart w:val="6B78A2915AEB4898A47FBECD4B1C02B6"/>
          </w:placeholder>
          <w:temporary/>
          <w:showingPlcHdr/>
          <w15:appearance w15:val="hidden"/>
        </w:sdtPr>
        <w:sdtEndPr/>
        <w:sdtContent>
          <w:r w:rsidR="006344A8" w:rsidRPr="00D60069">
            <w:t>Observers:</w:t>
          </w:r>
        </w:sdtContent>
      </w:sdt>
    </w:p>
    <w:p w:rsidR="002B2D13" w:rsidRPr="00D60069" w:rsidRDefault="00CB362B">
      <w:r>
        <w:t>N/A</w:t>
      </w:r>
    </w:p>
    <w:p w:rsidR="002B2D13" w:rsidRPr="00D60069" w:rsidRDefault="00CA06BB">
      <w:pPr>
        <w:pStyle w:val="Heading4"/>
      </w:pPr>
      <w:sdt>
        <w:sdtPr>
          <w:id w:val="-671956156"/>
          <w:placeholder>
            <w:docPart w:val="143B0DE671F04AB3A381F33032AE27D3"/>
          </w:placeholder>
          <w:temporary/>
          <w:showingPlcHdr/>
          <w15:appearance w15:val="hidden"/>
        </w:sdtPr>
        <w:sdtEndPr/>
        <w:sdtContent>
          <w:r w:rsidR="006344A8" w:rsidRPr="00D60069">
            <w:t>Resources:</w:t>
          </w:r>
        </w:sdtContent>
      </w:sdt>
    </w:p>
    <w:p w:rsidR="002B2D13" w:rsidRPr="00D60069" w:rsidRDefault="00CB362B">
      <w:r>
        <w:t>N/A</w:t>
      </w:r>
    </w:p>
    <w:p w:rsidR="002B2D13" w:rsidRPr="00D60069" w:rsidRDefault="00CA06BB">
      <w:pPr>
        <w:pStyle w:val="Heading4"/>
      </w:pPr>
      <w:sdt>
        <w:sdtPr>
          <w:id w:val="1633520843"/>
          <w:placeholder>
            <w:docPart w:val="B6B649A0CB1742829DD8ADA857FEA3C3"/>
          </w:placeholder>
          <w:temporary/>
          <w:showingPlcHdr/>
          <w15:appearance w15:val="hidden"/>
        </w:sdtPr>
        <w:sdtEndPr/>
        <w:sdtContent>
          <w:r w:rsidR="006344A8" w:rsidRPr="00D60069">
            <w:t>Special notes:</w:t>
          </w:r>
        </w:sdtContent>
      </w:sdt>
    </w:p>
    <w:p w:rsidR="002B2D13" w:rsidRPr="00D60069" w:rsidRDefault="00CB362B">
      <w:r>
        <w:t>Next agreed meeting date is next Wednesday at 4pm.</w:t>
      </w:r>
    </w:p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6BB" w:rsidRDefault="00CA06BB">
      <w:pPr>
        <w:spacing w:before="0" w:after="0"/>
      </w:pPr>
      <w:r>
        <w:separator/>
      </w:r>
    </w:p>
  </w:endnote>
  <w:endnote w:type="continuationSeparator" w:id="0">
    <w:p w:rsidR="00CA06BB" w:rsidRDefault="00CA06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1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6BB" w:rsidRDefault="00CA06BB">
      <w:pPr>
        <w:spacing w:before="0" w:after="0"/>
      </w:pPr>
      <w:r>
        <w:separator/>
      </w:r>
    </w:p>
  </w:footnote>
  <w:footnote w:type="continuationSeparator" w:id="0">
    <w:p w:rsidR="00CA06BB" w:rsidRDefault="00CA06B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464A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ABE2636"/>
    <w:multiLevelType w:val="hybridMultilevel"/>
    <w:tmpl w:val="499C5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0F"/>
    <w:rsid w:val="001E0877"/>
    <w:rsid w:val="0029576D"/>
    <w:rsid w:val="002B2D13"/>
    <w:rsid w:val="0034721D"/>
    <w:rsid w:val="0038650F"/>
    <w:rsid w:val="003D5BF7"/>
    <w:rsid w:val="003F257D"/>
    <w:rsid w:val="005A7328"/>
    <w:rsid w:val="006344A8"/>
    <w:rsid w:val="00734EEC"/>
    <w:rsid w:val="007F04FA"/>
    <w:rsid w:val="00CA06BB"/>
    <w:rsid w:val="00CB362B"/>
    <w:rsid w:val="00CC01BD"/>
    <w:rsid w:val="00D60069"/>
    <w:rsid w:val="00D62E01"/>
    <w:rsid w:val="00D661EE"/>
    <w:rsid w:val="00E048B4"/>
    <w:rsid w:val="00E36237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3434EB-59ED-49C7-9784-F943CEB9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36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kra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CF077FD99A4DCBAD51A0A3B92DC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8BB5-84E8-49A1-891D-3B16A6F3522B}"/>
      </w:docPartPr>
      <w:docPartBody>
        <w:p w:rsidR="006576D7" w:rsidRDefault="00B61369">
          <w:pPr>
            <w:pStyle w:val="3BCF077FD99A4DCBAD51A0A3B92DCE5D"/>
          </w:pPr>
          <w:r w:rsidRPr="00E048B4">
            <w:t>Meeting called by:</w:t>
          </w:r>
        </w:p>
      </w:docPartBody>
    </w:docPart>
    <w:docPart>
      <w:docPartPr>
        <w:name w:val="F38A9AD76FB54CE7AA6BCFE07A2A8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084F6-1A48-4E10-9A26-7BE18BD58575}"/>
      </w:docPartPr>
      <w:docPartBody>
        <w:p w:rsidR="006576D7" w:rsidRDefault="00B61369">
          <w:pPr>
            <w:pStyle w:val="F38A9AD76FB54CE7AA6BCFE07A2A8C9C"/>
          </w:pPr>
          <w:r w:rsidRPr="00E048B4">
            <w:t>Type of meeting:</w:t>
          </w:r>
        </w:p>
      </w:docPartBody>
    </w:docPart>
    <w:docPart>
      <w:docPartPr>
        <w:name w:val="029580945ACA4615AEE56328E28B7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50CFF-B1EF-4F4D-8914-F71FFB62EFFB}"/>
      </w:docPartPr>
      <w:docPartBody>
        <w:p w:rsidR="006576D7" w:rsidRDefault="00B61369">
          <w:pPr>
            <w:pStyle w:val="029580945ACA4615AEE56328E28B7D07"/>
          </w:pPr>
          <w:r w:rsidRPr="00E048B4">
            <w:t>Note taker:</w:t>
          </w:r>
        </w:p>
      </w:docPartBody>
    </w:docPart>
    <w:docPart>
      <w:docPartPr>
        <w:name w:val="E6ACF8532F5A4E6D93E2CE3CE5D82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28CCB-D909-4FCB-B992-46611ED8A610}"/>
      </w:docPartPr>
      <w:docPartBody>
        <w:p w:rsidR="006576D7" w:rsidRDefault="00B61369">
          <w:pPr>
            <w:pStyle w:val="E6ACF8532F5A4E6D93E2CE3CE5D823B1"/>
          </w:pPr>
          <w:r w:rsidRPr="00E048B4">
            <w:t>Timekeeper:</w:t>
          </w:r>
        </w:p>
      </w:docPartBody>
    </w:docPart>
    <w:docPart>
      <w:docPartPr>
        <w:name w:val="A48EEA765988484CB5DFDD2EF0F5B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8AD79-5BFB-4D8D-85A2-C5D4EA4B4376}"/>
      </w:docPartPr>
      <w:docPartBody>
        <w:p w:rsidR="006576D7" w:rsidRDefault="00B61369">
          <w:pPr>
            <w:pStyle w:val="A48EEA765988484CB5DFDD2EF0F5BB1C"/>
          </w:pPr>
          <w:r>
            <w:t>Attendees:</w:t>
          </w:r>
        </w:p>
      </w:docPartBody>
    </w:docPart>
    <w:docPart>
      <w:docPartPr>
        <w:name w:val="4C25A863233E4E33B05D55C6720A2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61C82-97AC-4F5B-83A0-910EFC80CAAD}"/>
      </w:docPartPr>
      <w:docPartBody>
        <w:p w:rsidR="006576D7" w:rsidRDefault="00B61369">
          <w:pPr>
            <w:pStyle w:val="4C25A863233E4E33B05D55C6720A2557"/>
          </w:pPr>
          <w:r>
            <w:t>Please read:</w:t>
          </w:r>
        </w:p>
      </w:docPartBody>
    </w:docPart>
    <w:docPart>
      <w:docPartPr>
        <w:name w:val="E5B0A4F4EAD34BEDAD21F6ED4EA87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F8EB4-A5A1-49EC-B306-FEF045B3361A}"/>
      </w:docPartPr>
      <w:docPartBody>
        <w:p w:rsidR="006576D7" w:rsidRDefault="00B61369">
          <w:pPr>
            <w:pStyle w:val="E5B0A4F4EAD34BEDAD21F6ED4EA8792D"/>
          </w:pPr>
          <w:r>
            <w:t>Please bring:</w:t>
          </w:r>
        </w:p>
      </w:docPartBody>
    </w:docPart>
    <w:docPart>
      <w:docPartPr>
        <w:name w:val="4421B2642E3F4BD899E55E2B9B55B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E5C92-317D-4277-9EC4-CD11D4F25A59}"/>
      </w:docPartPr>
      <w:docPartBody>
        <w:p w:rsidR="006576D7" w:rsidRDefault="00B61369">
          <w:pPr>
            <w:pStyle w:val="4421B2642E3F4BD899E55E2B9B55BEEB"/>
          </w:pPr>
          <w:r>
            <w:t>Minutes</w:t>
          </w:r>
        </w:p>
      </w:docPartBody>
    </w:docPart>
    <w:docPart>
      <w:docPartPr>
        <w:name w:val="129D58E6EEA643CAB7737AB3ABA2A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63DAA-4F42-4017-83E3-53464113A011}"/>
      </w:docPartPr>
      <w:docPartBody>
        <w:p w:rsidR="006576D7" w:rsidRDefault="00B61369">
          <w:pPr>
            <w:pStyle w:val="129D58E6EEA643CAB7737AB3ABA2AFB6"/>
          </w:pPr>
          <w:r>
            <w:t>Agenda item:</w:t>
          </w:r>
        </w:p>
      </w:docPartBody>
    </w:docPart>
    <w:docPart>
      <w:docPartPr>
        <w:name w:val="A52CF3632F9148CC97B387FE12E06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8B659-4CAE-4156-9848-5E01934A62DC}"/>
      </w:docPartPr>
      <w:docPartBody>
        <w:p w:rsidR="006576D7" w:rsidRDefault="00B61369">
          <w:pPr>
            <w:pStyle w:val="A52CF3632F9148CC97B387FE12E060FA"/>
          </w:pPr>
          <w:r>
            <w:t>Discussion:</w:t>
          </w:r>
        </w:p>
      </w:docPartBody>
    </w:docPart>
    <w:docPart>
      <w:docPartPr>
        <w:name w:val="FA877117302B49C8AB84E8A6318F7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34FC0-4161-4001-9830-0749764749C6}"/>
      </w:docPartPr>
      <w:docPartBody>
        <w:p w:rsidR="006576D7" w:rsidRDefault="00B61369">
          <w:pPr>
            <w:pStyle w:val="FA877117302B49C8AB84E8A6318F793B"/>
          </w:pPr>
          <w:r>
            <w:t>Conclusions:</w:t>
          </w:r>
        </w:p>
      </w:docPartBody>
    </w:docPart>
    <w:docPart>
      <w:docPartPr>
        <w:name w:val="307351FB5CB340788A736C1B945D2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5FA89-09A4-4968-BB70-C70A479B9834}"/>
      </w:docPartPr>
      <w:docPartBody>
        <w:p w:rsidR="006576D7" w:rsidRDefault="00B61369">
          <w:pPr>
            <w:pStyle w:val="307351FB5CB340788A736C1B945D22A9"/>
          </w:pPr>
          <w:r>
            <w:t>Agenda item:</w:t>
          </w:r>
        </w:p>
      </w:docPartBody>
    </w:docPart>
    <w:docPart>
      <w:docPartPr>
        <w:name w:val="B3E8461603DD4792B4FDC94243602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6163F-C459-4C0C-99CA-2FA5E0D68FB0}"/>
      </w:docPartPr>
      <w:docPartBody>
        <w:p w:rsidR="006576D7" w:rsidRDefault="00B61369">
          <w:pPr>
            <w:pStyle w:val="B3E8461603DD4792B4FDC94243602169"/>
          </w:pPr>
          <w:r>
            <w:t>Discussion:</w:t>
          </w:r>
        </w:p>
      </w:docPartBody>
    </w:docPart>
    <w:docPart>
      <w:docPartPr>
        <w:name w:val="F2BF6AC733484AF483BBA8DD0588A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6C131-6734-4D81-A698-D87CD375F529}"/>
      </w:docPartPr>
      <w:docPartBody>
        <w:p w:rsidR="006576D7" w:rsidRDefault="00B61369">
          <w:pPr>
            <w:pStyle w:val="F2BF6AC733484AF483BBA8DD0588ABB4"/>
          </w:pPr>
          <w:r>
            <w:t>Conclusions:</w:t>
          </w:r>
        </w:p>
      </w:docPartBody>
    </w:docPart>
    <w:docPart>
      <w:docPartPr>
        <w:name w:val="A58D3574F0CA4EDA8D72DCD06CE62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51551-07B4-4F31-A96B-8ED5842104B5}"/>
      </w:docPartPr>
      <w:docPartBody>
        <w:p w:rsidR="006576D7" w:rsidRDefault="00B61369">
          <w:pPr>
            <w:pStyle w:val="A58D3574F0CA4EDA8D72DCD06CE626B1"/>
          </w:pPr>
          <w:r>
            <w:t>Action items</w:t>
          </w:r>
        </w:p>
      </w:docPartBody>
    </w:docPart>
    <w:docPart>
      <w:docPartPr>
        <w:name w:val="41AA5A9CAC9649EFBFFB48432F00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A7EC0-1B12-4078-B425-325311D1A17E}"/>
      </w:docPartPr>
      <w:docPartBody>
        <w:p w:rsidR="006576D7" w:rsidRDefault="00B61369">
          <w:pPr>
            <w:pStyle w:val="41AA5A9CAC9649EFBFFB48432F0084A0"/>
          </w:pPr>
          <w:r>
            <w:t>Person responsible</w:t>
          </w:r>
        </w:p>
      </w:docPartBody>
    </w:docPart>
    <w:docPart>
      <w:docPartPr>
        <w:name w:val="781FBC1F44544E8C953F8875DCD74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9B99A-57AE-476A-B778-98156C22029D}"/>
      </w:docPartPr>
      <w:docPartBody>
        <w:p w:rsidR="006576D7" w:rsidRDefault="00B61369">
          <w:pPr>
            <w:pStyle w:val="781FBC1F44544E8C953F8875DCD74A90"/>
          </w:pPr>
          <w:r>
            <w:t>Deadline</w:t>
          </w:r>
        </w:p>
      </w:docPartBody>
    </w:docPart>
    <w:docPart>
      <w:docPartPr>
        <w:name w:val="AA0D707518444F4A9AE6497C12DEF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FD68B-DBA9-43AE-B4A4-2C46A16283BF}"/>
      </w:docPartPr>
      <w:docPartBody>
        <w:p w:rsidR="006576D7" w:rsidRDefault="00B61369">
          <w:pPr>
            <w:pStyle w:val="AA0D707518444F4A9AE6497C12DEF6C6"/>
          </w:pPr>
          <w:r>
            <w:t>Agenda item:</w:t>
          </w:r>
        </w:p>
      </w:docPartBody>
    </w:docPart>
    <w:docPart>
      <w:docPartPr>
        <w:name w:val="89905118020C43108F68625DB7460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A7D7F-A8CD-4657-8E5E-A63FB8BA66D3}"/>
      </w:docPartPr>
      <w:docPartBody>
        <w:p w:rsidR="006576D7" w:rsidRDefault="00B61369">
          <w:pPr>
            <w:pStyle w:val="89905118020C43108F68625DB746003D"/>
          </w:pPr>
          <w:r>
            <w:t>Discussion:</w:t>
          </w:r>
        </w:p>
      </w:docPartBody>
    </w:docPart>
    <w:docPart>
      <w:docPartPr>
        <w:name w:val="5DAFA15BF02B4BA295FF3626A1325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01C58-85F2-4EBC-8D41-7D2E3BD51EB4}"/>
      </w:docPartPr>
      <w:docPartBody>
        <w:p w:rsidR="006576D7" w:rsidRDefault="00B61369">
          <w:pPr>
            <w:pStyle w:val="5DAFA15BF02B4BA295FF3626A1325196"/>
          </w:pPr>
          <w:r>
            <w:t>Conclusions:</w:t>
          </w:r>
        </w:p>
      </w:docPartBody>
    </w:docPart>
    <w:docPart>
      <w:docPartPr>
        <w:name w:val="BE645F2C62B248D2A5877EC38FBC6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AEEC0-EDFB-4E4F-BA15-EC8BCBA95539}"/>
      </w:docPartPr>
      <w:docPartBody>
        <w:p w:rsidR="006576D7" w:rsidRDefault="00B61369">
          <w:pPr>
            <w:pStyle w:val="BE645F2C62B248D2A5877EC38FBC6520"/>
          </w:pPr>
          <w:r>
            <w:t>Other Information</w:t>
          </w:r>
        </w:p>
      </w:docPartBody>
    </w:docPart>
    <w:docPart>
      <w:docPartPr>
        <w:name w:val="6B78A2915AEB4898A47FBECD4B1C0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B5B7E-7A42-40FE-AB7B-F37D4845F0DC}"/>
      </w:docPartPr>
      <w:docPartBody>
        <w:p w:rsidR="006576D7" w:rsidRDefault="00B61369">
          <w:pPr>
            <w:pStyle w:val="6B78A2915AEB4898A47FBECD4B1C02B6"/>
          </w:pPr>
          <w:r>
            <w:t>Observers:</w:t>
          </w:r>
        </w:p>
      </w:docPartBody>
    </w:docPart>
    <w:docPart>
      <w:docPartPr>
        <w:name w:val="143B0DE671F04AB3A381F33032AE2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2999A-2D61-4E1E-848C-FBBAECA48B87}"/>
      </w:docPartPr>
      <w:docPartBody>
        <w:p w:rsidR="006576D7" w:rsidRDefault="00B61369">
          <w:pPr>
            <w:pStyle w:val="143B0DE671F04AB3A381F33032AE27D3"/>
          </w:pPr>
          <w:r>
            <w:t>Resources:</w:t>
          </w:r>
        </w:p>
      </w:docPartBody>
    </w:docPart>
    <w:docPart>
      <w:docPartPr>
        <w:name w:val="B6B649A0CB1742829DD8ADA857FEA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0F7F6-7A26-41A2-A704-ED7A500CC872}"/>
      </w:docPartPr>
      <w:docPartBody>
        <w:p w:rsidR="006576D7" w:rsidRDefault="00B61369">
          <w:pPr>
            <w:pStyle w:val="B6B649A0CB1742829DD8ADA857FEA3C3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69"/>
    <w:rsid w:val="006576D7"/>
    <w:rsid w:val="00B61369"/>
    <w:rsid w:val="00B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F44446EB11467287BE4389CC944514">
    <w:name w:val="EBF44446EB11467287BE4389CC944514"/>
  </w:style>
  <w:style w:type="paragraph" w:customStyle="1" w:styleId="95AFD407E3DA44E9A93C35D357BD3EC5">
    <w:name w:val="95AFD407E3DA44E9A93C35D357BD3EC5"/>
  </w:style>
  <w:style w:type="paragraph" w:customStyle="1" w:styleId="AA7B20B93196449CA47629A26A819050">
    <w:name w:val="AA7B20B93196449CA47629A26A819050"/>
  </w:style>
  <w:style w:type="paragraph" w:customStyle="1" w:styleId="FEF2D62FB6124513B6080332D6B240D3">
    <w:name w:val="FEF2D62FB6124513B6080332D6B240D3"/>
  </w:style>
  <w:style w:type="paragraph" w:customStyle="1" w:styleId="3BCF077FD99A4DCBAD51A0A3B92DCE5D">
    <w:name w:val="3BCF077FD99A4DCBAD51A0A3B92DCE5D"/>
  </w:style>
  <w:style w:type="paragraph" w:customStyle="1" w:styleId="8EB0C6134495460E8B44ABE730BDD93E">
    <w:name w:val="8EB0C6134495460E8B44ABE730BDD93E"/>
  </w:style>
  <w:style w:type="paragraph" w:customStyle="1" w:styleId="F38A9AD76FB54CE7AA6BCFE07A2A8C9C">
    <w:name w:val="F38A9AD76FB54CE7AA6BCFE07A2A8C9C"/>
  </w:style>
  <w:style w:type="paragraph" w:customStyle="1" w:styleId="699F8A09D3A540009869D7EB9E0FFF12">
    <w:name w:val="699F8A09D3A540009869D7EB9E0FFF12"/>
  </w:style>
  <w:style w:type="paragraph" w:customStyle="1" w:styleId="B5318FD8233D4E42AFDA8251B672CAF5">
    <w:name w:val="B5318FD8233D4E42AFDA8251B672CAF5"/>
  </w:style>
  <w:style w:type="paragraph" w:customStyle="1" w:styleId="712924A186EE4075892ACCEAD2B51CFC">
    <w:name w:val="712924A186EE4075892ACCEAD2B51CFC"/>
  </w:style>
  <w:style w:type="paragraph" w:customStyle="1" w:styleId="029580945ACA4615AEE56328E28B7D07">
    <w:name w:val="029580945ACA4615AEE56328E28B7D07"/>
  </w:style>
  <w:style w:type="paragraph" w:customStyle="1" w:styleId="77752A5233494156A0DF3E279F9F7A59">
    <w:name w:val="77752A5233494156A0DF3E279F9F7A59"/>
  </w:style>
  <w:style w:type="paragraph" w:customStyle="1" w:styleId="E6ACF8532F5A4E6D93E2CE3CE5D823B1">
    <w:name w:val="E6ACF8532F5A4E6D93E2CE3CE5D823B1"/>
  </w:style>
  <w:style w:type="paragraph" w:customStyle="1" w:styleId="80548AD7274747E2A75877818848F86E">
    <w:name w:val="80548AD7274747E2A75877818848F86E"/>
  </w:style>
  <w:style w:type="paragraph" w:customStyle="1" w:styleId="A48EEA765988484CB5DFDD2EF0F5BB1C">
    <w:name w:val="A48EEA765988484CB5DFDD2EF0F5BB1C"/>
  </w:style>
  <w:style w:type="paragraph" w:customStyle="1" w:styleId="FC2D9665A7CF4BF0885659AB27F3F045">
    <w:name w:val="FC2D9665A7CF4BF0885659AB27F3F045"/>
  </w:style>
  <w:style w:type="paragraph" w:customStyle="1" w:styleId="4C25A863233E4E33B05D55C6720A2557">
    <w:name w:val="4C25A863233E4E33B05D55C6720A2557"/>
  </w:style>
  <w:style w:type="paragraph" w:customStyle="1" w:styleId="707F9529AF774F9A9CDB8D29A5215D08">
    <w:name w:val="707F9529AF774F9A9CDB8D29A5215D08"/>
  </w:style>
  <w:style w:type="paragraph" w:customStyle="1" w:styleId="E5B0A4F4EAD34BEDAD21F6ED4EA8792D">
    <w:name w:val="E5B0A4F4EAD34BEDAD21F6ED4EA8792D"/>
  </w:style>
  <w:style w:type="paragraph" w:customStyle="1" w:styleId="C4E78EED05D54202AE53327BF75510F9">
    <w:name w:val="C4E78EED05D54202AE53327BF75510F9"/>
  </w:style>
  <w:style w:type="paragraph" w:customStyle="1" w:styleId="4421B2642E3F4BD899E55E2B9B55BEEB">
    <w:name w:val="4421B2642E3F4BD899E55E2B9B55BEEB"/>
  </w:style>
  <w:style w:type="paragraph" w:customStyle="1" w:styleId="129D58E6EEA643CAB7737AB3ABA2AFB6">
    <w:name w:val="129D58E6EEA643CAB7737AB3ABA2AFB6"/>
  </w:style>
  <w:style w:type="paragraph" w:customStyle="1" w:styleId="F59FD647E705447CA300027C1BE0389C">
    <w:name w:val="F59FD647E705447CA300027C1BE0389C"/>
  </w:style>
  <w:style w:type="paragraph" w:customStyle="1" w:styleId="CBCFA9EBF6F84C63A5E1D69E7437DFC4">
    <w:name w:val="CBCFA9EBF6F84C63A5E1D69E7437DFC4"/>
  </w:style>
  <w:style w:type="paragraph" w:customStyle="1" w:styleId="2553D2CBE6144276A045047BC81E2D90">
    <w:name w:val="2553D2CBE6144276A045047BC81E2D90"/>
  </w:style>
  <w:style w:type="paragraph" w:customStyle="1" w:styleId="A52CF3632F9148CC97B387FE12E060FA">
    <w:name w:val="A52CF3632F9148CC97B387FE12E060FA"/>
  </w:style>
  <w:style w:type="paragraph" w:customStyle="1" w:styleId="42CBB4B681A6463A9BC7DFFB51DF0575">
    <w:name w:val="42CBB4B681A6463A9BC7DFFB51DF0575"/>
  </w:style>
  <w:style w:type="paragraph" w:customStyle="1" w:styleId="FA877117302B49C8AB84E8A6318F793B">
    <w:name w:val="FA877117302B49C8AB84E8A6318F793B"/>
  </w:style>
  <w:style w:type="paragraph" w:customStyle="1" w:styleId="F65EEBF65C064CEF89E7C93E2EFA5811">
    <w:name w:val="F65EEBF65C064CEF89E7C93E2EFA5811"/>
  </w:style>
  <w:style w:type="paragraph" w:customStyle="1" w:styleId="21FEF35E17C0435EB13814D59CD9B5E0">
    <w:name w:val="21FEF35E17C0435EB13814D59CD9B5E0"/>
  </w:style>
  <w:style w:type="paragraph" w:customStyle="1" w:styleId="BD530F6F9B57419B80580327938036E4">
    <w:name w:val="BD530F6F9B57419B80580327938036E4"/>
  </w:style>
  <w:style w:type="paragraph" w:customStyle="1" w:styleId="BB7D0AA9BC304CF0B0B617FA49F8B1E9">
    <w:name w:val="BB7D0AA9BC304CF0B0B617FA49F8B1E9"/>
  </w:style>
  <w:style w:type="paragraph" w:customStyle="1" w:styleId="45A6061260064F2DA5FDF0BFAEF8D725">
    <w:name w:val="45A6061260064F2DA5FDF0BFAEF8D725"/>
  </w:style>
  <w:style w:type="paragraph" w:customStyle="1" w:styleId="9990668F2CE245A4B4EECEAF7C518F34">
    <w:name w:val="9990668F2CE245A4B4EECEAF7C518F34"/>
  </w:style>
  <w:style w:type="paragraph" w:customStyle="1" w:styleId="3AD7DD5AE27B4E5AB93C6D1B03DB2213">
    <w:name w:val="3AD7DD5AE27B4E5AB93C6D1B03DB2213"/>
  </w:style>
  <w:style w:type="paragraph" w:customStyle="1" w:styleId="162A75A76E634BDF865FE533B4C38C7E">
    <w:name w:val="162A75A76E634BDF865FE533B4C38C7E"/>
  </w:style>
  <w:style w:type="paragraph" w:customStyle="1" w:styleId="130326B6F4094E8DA10E2E041405027D">
    <w:name w:val="130326B6F4094E8DA10E2E041405027D"/>
  </w:style>
  <w:style w:type="paragraph" w:customStyle="1" w:styleId="DF92ECBAD6C947309FBDCD943ABDAD56">
    <w:name w:val="DF92ECBAD6C947309FBDCD943ABDAD56"/>
  </w:style>
  <w:style w:type="paragraph" w:customStyle="1" w:styleId="C899E7D4E2D3431FAE99D6FF474704EC">
    <w:name w:val="C899E7D4E2D3431FAE99D6FF474704EC"/>
  </w:style>
  <w:style w:type="paragraph" w:customStyle="1" w:styleId="0699083EFDF34D2585E2AE078443BADE">
    <w:name w:val="0699083EFDF34D2585E2AE078443BADE"/>
  </w:style>
  <w:style w:type="paragraph" w:customStyle="1" w:styleId="EF46F2F30BC3423BB1CAC63AC1D1D09F">
    <w:name w:val="EF46F2F30BC3423BB1CAC63AC1D1D09F"/>
  </w:style>
  <w:style w:type="paragraph" w:customStyle="1" w:styleId="307351FB5CB340788A736C1B945D22A9">
    <w:name w:val="307351FB5CB340788A736C1B945D22A9"/>
  </w:style>
  <w:style w:type="paragraph" w:customStyle="1" w:styleId="1DA061AAD79A47ACB95AC1D03896C03C">
    <w:name w:val="1DA061AAD79A47ACB95AC1D03896C03C"/>
  </w:style>
  <w:style w:type="paragraph" w:customStyle="1" w:styleId="C61423750EF74EECB2618EC650C6EE4C">
    <w:name w:val="C61423750EF74EECB2618EC650C6EE4C"/>
  </w:style>
  <w:style w:type="paragraph" w:customStyle="1" w:styleId="4A023220895D4F4D9532D6171F2A3B7B">
    <w:name w:val="4A023220895D4F4D9532D6171F2A3B7B"/>
  </w:style>
  <w:style w:type="paragraph" w:customStyle="1" w:styleId="B3E8461603DD4792B4FDC94243602169">
    <w:name w:val="B3E8461603DD4792B4FDC94243602169"/>
  </w:style>
  <w:style w:type="paragraph" w:customStyle="1" w:styleId="1453FD8B4EDC46769EE6AFD905E5FBD5">
    <w:name w:val="1453FD8B4EDC46769EE6AFD905E5FBD5"/>
  </w:style>
  <w:style w:type="paragraph" w:customStyle="1" w:styleId="F2BF6AC733484AF483BBA8DD0588ABB4">
    <w:name w:val="F2BF6AC733484AF483BBA8DD0588ABB4"/>
  </w:style>
  <w:style w:type="paragraph" w:customStyle="1" w:styleId="794423A36A6C47D58A16C54E19DB90E1">
    <w:name w:val="794423A36A6C47D58A16C54E19DB90E1"/>
  </w:style>
  <w:style w:type="paragraph" w:customStyle="1" w:styleId="A58D3574F0CA4EDA8D72DCD06CE626B1">
    <w:name w:val="A58D3574F0CA4EDA8D72DCD06CE626B1"/>
  </w:style>
  <w:style w:type="paragraph" w:customStyle="1" w:styleId="41AA5A9CAC9649EFBFFB48432F0084A0">
    <w:name w:val="41AA5A9CAC9649EFBFFB48432F0084A0"/>
  </w:style>
  <w:style w:type="paragraph" w:customStyle="1" w:styleId="781FBC1F44544E8C953F8875DCD74A90">
    <w:name w:val="781FBC1F44544E8C953F8875DCD74A90"/>
  </w:style>
  <w:style w:type="paragraph" w:customStyle="1" w:styleId="A096C928C8B64832923054AA1F0C4651">
    <w:name w:val="A096C928C8B64832923054AA1F0C4651"/>
  </w:style>
  <w:style w:type="paragraph" w:customStyle="1" w:styleId="B4FF5F1559374E428090399665C45A09">
    <w:name w:val="B4FF5F1559374E428090399665C45A09"/>
  </w:style>
  <w:style w:type="paragraph" w:customStyle="1" w:styleId="0D1114668EB74474ABBE825752DF8AF5">
    <w:name w:val="0D1114668EB74474ABBE825752DF8AF5"/>
  </w:style>
  <w:style w:type="paragraph" w:customStyle="1" w:styleId="70F9AEE7E3264CBDB1F7A2C2887D9AA5">
    <w:name w:val="70F9AEE7E3264CBDB1F7A2C2887D9AA5"/>
  </w:style>
  <w:style w:type="paragraph" w:customStyle="1" w:styleId="FB6D539E6A1442A18A8D6B4ED33D3BDE">
    <w:name w:val="FB6D539E6A1442A18A8D6B4ED33D3BDE"/>
  </w:style>
  <w:style w:type="paragraph" w:customStyle="1" w:styleId="187BFAC4E84F4B08A711CF77E3BE02FD">
    <w:name w:val="187BFAC4E84F4B08A711CF77E3BE02FD"/>
  </w:style>
  <w:style w:type="paragraph" w:customStyle="1" w:styleId="247329F5C26E4B859C63A65970501B40">
    <w:name w:val="247329F5C26E4B859C63A65970501B40"/>
  </w:style>
  <w:style w:type="paragraph" w:customStyle="1" w:styleId="B22EFC18CCF94D38B6C1C4BF1DC5CF95">
    <w:name w:val="B22EFC18CCF94D38B6C1C4BF1DC5CF95"/>
  </w:style>
  <w:style w:type="paragraph" w:customStyle="1" w:styleId="D132F7AFD24A4A11BAF42D2E58206534">
    <w:name w:val="D132F7AFD24A4A11BAF42D2E58206534"/>
  </w:style>
  <w:style w:type="paragraph" w:customStyle="1" w:styleId="AA0D707518444F4A9AE6497C12DEF6C6">
    <w:name w:val="AA0D707518444F4A9AE6497C12DEF6C6"/>
  </w:style>
  <w:style w:type="paragraph" w:customStyle="1" w:styleId="92CAA100F5304DF59A5F11F1643A5042">
    <w:name w:val="92CAA100F5304DF59A5F11F1643A5042"/>
  </w:style>
  <w:style w:type="paragraph" w:customStyle="1" w:styleId="C277CBE48D644736929796685D3A62EC">
    <w:name w:val="C277CBE48D644736929796685D3A62EC"/>
  </w:style>
  <w:style w:type="paragraph" w:customStyle="1" w:styleId="B26203808303406FAC13AC9D9BBB238C">
    <w:name w:val="B26203808303406FAC13AC9D9BBB238C"/>
  </w:style>
  <w:style w:type="paragraph" w:customStyle="1" w:styleId="89905118020C43108F68625DB746003D">
    <w:name w:val="89905118020C43108F68625DB746003D"/>
  </w:style>
  <w:style w:type="paragraph" w:customStyle="1" w:styleId="A51BB9A9802148008379A1289BF0F61E">
    <w:name w:val="A51BB9A9802148008379A1289BF0F61E"/>
  </w:style>
  <w:style w:type="paragraph" w:customStyle="1" w:styleId="5DAFA15BF02B4BA295FF3626A1325196">
    <w:name w:val="5DAFA15BF02B4BA295FF3626A1325196"/>
  </w:style>
  <w:style w:type="paragraph" w:customStyle="1" w:styleId="3C4C34AD2E5B4D54A5B9208AB346FEAD">
    <w:name w:val="3C4C34AD2E5B4D54A5B9208AB346FEAD"/>
  </w:style>
  <w:style w:type="paragraph" w:customStyle="1" w:styleId="6D22026401FF48A9B955462578BFC1C8">
    <w:name w:val="6D22026401FF48A9B955462578BFC1C8"/>
  </w:style>
  <w:style w:type="paragraph" w:customStyle="1" w:styleId="47289A13525843AD9E42464182F6A097">
    <w:name w:val="47289A13525843AD9E42464182F6A097"/>
  </w:style>
  <w:style w:type="paragraph" w:customStyle="1" w:styleId="530E3755A7A643EC84724BC481EEC2D3">
    <w:name w:val="530E3755A7A643EC84724BC481EEC2D3"/>
  </w:style>
  <w:style w:type="paragraph" w:customStyle="1" w:styleId="63F9F1AA67D648BF8743F151FAAAE3C8">
    <w:name w:val="63F9F1AA67D648BF8743F151FAAAE3C8"/>
  </w:style>
  <w:style w:type="paragraph" w:customStyle="1" w:styleId="667704E2A5E74A6EB993FC55572FC6AB">
    <w:name w:val="667704E2A5E74A6EB993FC55572FC6AB"/>
  </w:style>
  <w:style w:type="paragraph" w:customStyle="1" w:styleId="F8140707CB07422FA2AFECE0D6FAE094">
    <w:name w:val="F8140707CB07422FA2AFECE0D6FAE094"/>
  </w:style>
  <w:style w:type="paragraph" w:customStyle="1" w:styleId="A354F42C2B1F44C5B5C32A70F8143BCB">
    <w:name w:val="A354F42C2B1F44C5B5C32A70F8143BCB"/>
  </w:style>
  <w:style w:type="paragraph" w:customStyle="1" w:styleId="F10D9DCA294047BDBF9D8D7A0EA3080D">
    <w:name w:val="F10D9DCA294047BDBF9D8D7A0EA3080D"/>
  </w:style>
  <w:style w:type="paragraph" w:customStyle="1" w:styleId="B4A052A7AA89494891AB7286FB413E2D">
    <w:name w:val="B4A052A7AA89494891AB7286FB413E2D"/>
  </w:style>
  <w:style w:type="paragraph" w:customStyle="1" w:styleId="0C6A2F6FBCC948529C6755F29104437F">
    <w:name w:val="0C6A2F6FBCC948529C6755F29104437F"/>
  </w:style>
  <w:style w:type="paragraph" w:customStyle="1" w:styleId="A5BCBE1AB3A54E588535E02857D2BE9E">
    <w:name w:val="A5BCBE1AB3A54E588535E02857D2BE9E"/>
  </w:style>
  <w:style w:type="paragraph" w:customStyle="1" w:styleId="3348BD28807144628677C3D6DFFC65E5">
    <w:name w:val="3348BD28807144628677C3D6DFFC65E5"/>
  </w:style>
  <w:style w:type="paragraph" w:customStyle="1" w:styleId="BE645F2C62B248D2A5877EC38FBC6520">
    <w:name w:val="BE645F2C62B248D2A5877EC38FBC6520"/>
  </w:style>
  <w:style w:type="paragraph" w:customStyle="1" w:styleId="6B78A2915AEB4898A47FBECD4B1C02B6">
    <w:name w:val="6B78A2915AEB4898A47FBECD4B1C02B6"/>
  </w:style>
  <w:style w:type="paragraph" w:customStyle="1" w:styleId="5367FBD5A25A4E93BC169FC41FC7DB39">
    <w:name w:val="5367FBD5A25A4E93BC169FC41FC7DB39"/>
  </w:style>
  <w:style w:type="paragraph" w:customStyle="1" w:styleId="143B0DE671F04AB3A381F33032AE27D3">
    <w:name w:val="143B0DE671F04AB3A381F33032AE27D3"/>
  </w:style>
  <w:style w:type="paragraph" w:customStyle="1" w:styleId="A5266BB5D3C64B58AC1BA03018E33A37">
    <w:name w:val="A5266BB5D3C64B58AC1BA03018E33A37"/>
  </w:style>
  <w:style w:type="paragraph" w:customStyle="1" w:styleId="B6B649A0CB1742829DD8ADA857FEA3C3">
    <w:name w:val="B6B649A0CB1742829DD8ADA857FEA3C3"/>
  </w:style>
  <w:style w:type="paragraph" w:customStyle="1" w:styleId="F295916B2A0A441FB06AC4F3B3C58FA6">
    <w:name w:val="F295916B2A0A441FB06AC4F3B3C58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27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Akrasi-Mensah Nana Kwadwo</dc:creator>
  <cp:keywords/>
  <dc:description/>
  <cp:lastModifiedBy>Akrasi-Mensah Nana Kwadwo</cp:lastModifiedBy>
  <cp:revision>3</cp:revision>
  <dcterms:created xsi:type="dcterms:W3CDTF">2018-04-03T20:20:00Z</dcterms:created>
  <dcterms:modified xsi:type="dcterms:W3CDTF">2018-04-03T20:51:00Z</dcterms:modified>
  <cp:version/>
</cp:coreProperties>
</file>
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:rsidTr="001E0877">
        <w:tc>
          <w:tcPr>
            <w:tcW w:w="7650" w:type="dxa"/>
          </w:tcPr>
          <w:p w:rsidR="002B2D13" w:rsidRPr="00D60069" w:rsidRDefault="00C350DE" w:rsidP="00C350DE">
            <w:pPr>
              <w:pStyle w:val="Title"/>
            </w:pPr>
            <w:r>
              <w:t>SKYTECH MEETING</w:t>
            </w:r>
          </w:p>
        </w:tc>
        <w:tc>
          <w:tcPr>
            <w:tcW w:w="2574" w:type="dxa"/>
            <w:vAlign w:val="bottom"/>
          </w:tcPr>
          <w:p w:rsidR="00D62E01" w:rsidRPr="00D60069" w:rsidRDefault="00C350DE">
            <w:pPr>
              <w:pStyle w:val="Heading3"/>
            </w:pPr>
            <w:r>
              <w:t>3</w:t>
            </w:r>
            <w:r w:rsidRPr="00C350DE">
              <w:rPr>
                <w:vertAlign w:val="superscript"/>
              </w:rPr>
              <w:t>RD</w:t>
            </w:r>
            <w:r>
              <w:t xml:space="preserve"> APRIL, 2018</w:t>
            </w:r>
          </w:p>
          <w:p w:rsidR="00D62E01" w:rsidRPr="00D60069" w:rsidRDefault="00C350DE">
            <w:pPr>
              <w:pStyle w:val="Heading3"/>
            </w:pPr>
            <w:r>
              <w:t>4.20PM</w:t>
            </w:r>
          </w:p>
          <w:p w:rsidR="002B2D13" w:rsidRPr="00D60069" w:rsidRDefault="00C350DE" w:rsidP="00C350DE">
            <w:pPr>
              <w:pStyle w:val="Heading3"/>
            </w:pPr>
            <w:r>
              <w:t>VODAFONE BLOCK BASEMENT, COLLEGE OF ENGINEERING.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:rsidTr="00E048B4">
        <w:sdt>
          <w:sdtPr>
            <w:id w:val="834805806"/>
            <w:placeholder>
              <w:docPart w:val="5DFE2A02DAC2497BB6FF04D037BB76A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  <w:tcMar>
                  <w:top w:w="144" w:type="dxa"/>
                </w:tcMar>
              </w:tcPr>
              <w:p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:rsidR="002B2D13" w:rsidRPr="00D60069" w:rsidRDefault="00C350DE" w:rsidP="00C350DE">
            <w:pPr>
              <w:spacing w:after="80"/>
            </w:pPr>
            <w:r>
              <w:t>Baafi Sarbeng Kwadwo</w:t>
            </w:r>
          </w:p>
        </w:tc>
        <w:tc>
          <w:tcPr>
            <w:tcW w:w="1779" w:type="dxa"/>
            <w:tcMar>
              <w:top w:w="144" w:type="dxa"/>
            </w:tcMar>
          </w:tcPr>
          <w:p w:rsidR="002B2D13" w:rsidRPr="00D60069" w:rsidRDefault="005F3BBA" w:rsidP="00D60069">
            <w:pPr>
              <w:pStyle w:val="Heading2"/>
              <w:spacing w:after="80"/>
              <w:outlineLvl w:val="1"/>
            </w:pPr>
            <w:sdt>
              <w:sdtPr>
                <w:id w:val="-442851289"/>
                <w:placeholder>
                  <w:docPart w:val="92F68C38C636474B94DD53ABB466EFF8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:rsidR="002B2D13" w:rsidRPr="00D60069" w:rsidRDefault="00C350DE" w:rsidP="00C350DE">
            <w:pPr>
              <w:spacing w:after="80"/>
            </w:pPr>
            <w:r>
              <w:t>Discussion</w:t>
            </w:r>
          </w:p>
        </w:tc>
      </w:tr>
      <w:tr w:rsidR="002B2D13" w:rsidRPr="00D60069" w:rsidTr="00E048B4">
        <w:tc>
          <w:tcPr>
            <w:tcW w:w="1946" w:type="dxa"/>
          </w:tcPr>
          <w:p w:rsidR="002B2D13" w:rsidRPr="00D60069" w:rsidRDefault="002B2D13" w:rsidP="00C350DE">
            <w:pPr>
              <w:pStyle w:val="Heading2"/>
              <w:spacing w:after="80"/>
              <w:outlineLvl w:val="1"/>
            </w:pPr>
          </w:p>
        </w:tc>
        <w:tc>
          <w:tcPr>
            <w:tcW w:w="3184" w:type="dxa"/>
          </w:tcPr>
          <w:p w:rsidR="002B2D13" w:rsidRPr="00D60069" w:rsidRDefault="002B2D13" w:rsidP="00C350DE">
            <w:pPr>
              <w:spacing w:after="80"/>
            </w:pPr>
          </w:p>
        </w:tc>
        <w:tc>
          <w:tcPr>
            <w:tcW w:w="1779" w:type="dxa"/>
          </w:tcPr>
          <w:p w:rsidR="002B2D13" w:rsidRPr="00D60069" w:rsidRDefault="005F3BBA" w:rsidP="00D60069">
            <w:pPr>
              <w:pStyle w:val="Heading2"/>
              <w:spacing w:after="80"/>
              <w:outlineLvl w:val="1"/>
            </w:pPr>
            <w:sdt>
              <w:sdtPr>
                <w:id w:val="795647141"/>
                <w:placeholder>
                  <w:docPart w:val="D8F49BFE6D4E419EAAC25C27247803CD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:rsidR="002B2D13" w:rsidRPr="00D60069" w:rsidRDefault="00C350DE" w:rsidP="00C350DE">
            <w:pPr>
              <w:spacing w:after="80"/>
            </w:pPr>
            <w:r>
              <w:t>Akrasi-Mensah Nana Kwadwo</w:t>
            </w:r>
          </w:p>
        </w:tc>
      </w:tr>
      <w:tr w:rsidR="002B2D13" w:rsidRPr="00D60069" w:rsidTr="00E048B4">
        <w:tc>
          <w:tcPr>
            <w:tcW w:w="1946" w:type="dxa"/>
          </w:tcPr>
          <w:p w:rsidR="002B2D13" w:rsidRPr="00D60069" w:rsidRDefault="005F3BBA" w:rsidP="00D60069">
            <w:pPr>
              <w:pStyle w:val="Heading2"/>
              <w:spacing w:after="80"/>
              <w:outlineLvl w:val="1"/>
            </w:pPr>
            <w:sdt>
              <w:sdtPr>
                <w:id w:val="-1232768380"/>
                <w:placeholder>
                  <w:docPart w:val="F21829C36D814194A037215E99166D3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Timekeeper:</w:t>
                </w:r>
              </w:sdtContent>
            </w:sdt>
          </w:p>
        </w:tc>
        <w:tc>
          <w:tcPr>
            <w:tcW w:w="3184" w:type="dxa"/>
          </w:tcPr>
          <w:p w:rsidR="002B2D13" w:rsidRPr="00D60069" w:rsidRDefault="00C350DE" w:rsidP="00C350DE">
            <w:pPr>
              <w:spacing w:after="80"/>
            </w:pPr>
            <w:r>
              <w:t>Akrasi-Mensah Nana Kwadwo</w:t>
            </w:r>
          </w:p>
        </w:tc>
        <w:tc>
          <w:tcPr>
            <w:tcW w:w="1779" w:type="dxa"/>
          </w:tcPr>
          <w:p w:rsidR="002B2D13" w:rsidRPr="00D60069" w:rsidRDefault="002B2D13" w:rsidP="00D60069">
            <w:pPr>
              <w:pStyle w:val="Heading2"/>
              <w:spacing w:after="80"/>
              <w:outlineLvl w:val="1"/>
            </w:pPr>
          </w:p>
        </w:tc>
        <w:tc>
          <w:tcPr>
            <w:tcW w:w="3315" w:type="dxa"/>
          </w:tcPr>
          <w:p w:rsidR="002B2D13" w:rsidRPr="00D60069" w:rsidRDefault="002B2D13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:rsidTr="00E048B4">
        <w:tc>
          <w:tcPr>
            <w:tcW w:w="1980" w:type="dxa"/>
            <w:tcMar>
              <w:top w:w="144" w:type="dxa"/>
            </w:tcMar>
          </w:tcPr>
          <w:p w:rsidR="002B2D13" w:rsidRPr="00D60069" w:rsidRDefault="005F3BBA">
            <w:pPr>
              <w:pStyle w:val="Heading2"/>
            </w:pPr>
            <w:sdt>
              <w:sdtPr>
                <w:id w:val="1643469904"/>
                <w:placeholder>
                  <w:docPart w:val="856C1F6F2B3841C6B40C7DFF6DD9FF81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:rsidR="002B2D13" w:rsidRPr="00D60069" w:rsidRDefault="00C350DE" w:rsidP="00C350DE">
            <w:r>
              <w:t>Baafi Sarbeng Kwadwo, Gerald Bassah Philip, Akrasi-Mensah Nana Kwadwo, Joshua Asare, Deladem Komla</w:t>
            </w:r>
          </w:p>
        </w:tc>
      </w:tr>
      <w:tr w:rsidR="002B2D13" w:rsidRPr="00D60069" w:rsidTr="00E048B4">
        <w:tc>
          <w:tcPr>
            <w:tcW w:w="1980" w:type="dxa"/>
          </w:tcPr>
          <w:p w:rsidR="002B2D13" w:rsidRPr="00D60069" w:rsidRDefault="005F3BBA">
            <w:pPr>
              <w:pStyle w:val="Heading2"/>
            </w:pPr>
            <w:sdt>
              <w:sdtPr>
                <w:id w:val="-1255275818"/>
                <w:placeholder>
                  <w:docPart w:val="BB336C79C6F5469EAE9F8D4D6482EA1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Please read:</w:t>
                </w:r>
              </w:sdtContent>
            </w:sdt>
          </w:p>
        </w:tc>
        <w:tc>
          <w:tcPr>
            <w:tcW w:w="8244" w:type="dxa"/>
          </w:tcPr>
          <w:p w:rsidR="002B2D13" w:rsidRDefault="00A153FA" w:rsidP="00C350DE">
            <w:r>
              <w:t>Software</w:t>
            </w:r>
            <w:r w:rsidR="00C350DE">
              <w:t xml:space="preserve"> Engineering- A Practitioner’s Approach by Ian Somerville</w:t>
            </w:r>
          </w:p>
          <w:p w:rsidR="00A153FA" w:rsidRPr="00D60069" w:rsidRDefault="00A153FA" w:rsidP="00C350DE">
            <w:r>
              <w:t>Software Evolution slides</w:t>
            </w:r>
          </w:p>
        </w:tc>
      </w:tr>
      <w:tr w:rsidR="002B2D13" w:rsidRPr="00D60069" w:rsidTr="00E048B4">
        <w:tc>
          <w:tcPr>
            <w:tcW w:w="1980" w:type="dxa"/>
          </w:tcPr>
          <w:p w:rsidR="002B2D13" w:rsidRPr="00D60069" w:rsidRDefault="005F3BBA">
            <w:pPr>
              <w:pStyle w:val="Heading2"/>
            </w:pPr>
            <w:sdt>
              <w:sdtPr>
                <w:id w:val="681237791"/>
                <w:placeholder>
                  <w:docPart w:val="7DDEF817BB7341649D94053D9A949BCF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Please bring:</w:t>
                </w:r>
              </w:sdtContent>
            </w:sdt>
          </w:p>
        </w:tc>
        <w:tc>
          <w:tcPr>
            <w:tcW w:w="8244" w:type="dxa"/>
          </w:tcPr>
          <w:p w:rsidR="002B2D13" w:rsidRPr="00D60069" w:rsidRDefault="00A153FA" w:rsidP="00A511E0">
            <w:r>
              <w:t>PC</w:t>
            </w:r>
            <w:r w:rsidR="00A511E0">
              <w:t>s</w:t>
            </w:r>
          </w:p>
        </w:tc>
      </w:tr>
    </w:tbl>
    <w:sdt>
      <w:sdtPr>
        <w:id w:val="-2901889"/>
        <w:placeholder>
          <w:docPart w:val="B08B4335FB97449098B45074B956E484"/>
        </w:placeholder>
        <w:temporary/>
        <w:showingPlcHdr/>
        <w15:appearance w15:val="hidden"/>
      </w:sdtPr>
      <w:sdtEndPr/>
      <w:sdtContent>
        <w:p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3223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</w:tblGrid>
      <w:tr w:rsidR="00C350DE" w:rsidRPr="00D60069" w:rsidTr="00C350DE">
        <w:tc>
          <w:tcPr>
            <w:tcW w:w="1620" w:type="dxa"/>
          </w:tcPr>
          <w:bookmarkStart w:id="0" w:name="MinuteItems"/>
          <w:bookmarkStart w:id="1" w:name="MinuteTopicSection"/>
          <w:bookmarkEnd w:id="0"/>
          <w:p w:rsidR="00C350DE" w:rsidRPr="00D60069" w:rsidRDefault="00C350DE">
            <w:pPr>
              <w:pStyle w:val="Heading2"/>
            </w:pPr>
            <w:sdt>
              <w:sdtPr>
                <w:id w:val="90904773"/>
                <w:placeholder>
                  <w:docPart w:val="2D1BE2A28E6549B09BA877EC008687CE"/>
                </w:placeholder>
                <w:temporary/>
                <w:showingPlcHdr/>
                <w15:appearance w15:val="hidden"/>
              </w:sdtPr>
              <w:sdtContent>
                <w:r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:rsidR="00C350DE" w:rsidRPr="00D60069" w:rsidRDefault="00C350DE" w:rsidP="00C350DE">
            <w:r>
              <w:t>PROGRESS REPORT</w:t>
            </w:r>
          </w:p>
        </w:tc>
      </w:tr>
    </w:tbl>
    <w:p w:rsidR="002B2D13" w:rsidRPr="00D60069" w:rsidRDefault="005F3BBA">
      <w:pPr>
        <w:pStyle w:val="Heading4"/>
      </w:pPr>
      <w:sdt>
        <w:sdtPr>
          <w:id w:val="-391195506"/>
          <w:placeholder>
            <w:docPart w:val="388B2A4CFE9A4360968C9A5475C687FB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</w:p>
    <w:p w:rsidR="00C75875" w:rsidRDefault="00A153FA">
      <w:r>
        <w:t>Each team</w:t>
      </w:r>
      <w:r w:rsidR="00C350DE">
        <w:t xml:space="preserve"> described their current progress.</w:t>
      </w:r>
      <w:r>
        <w:t xml:space="preserve"> The UI team are done with the homepage and in-app navigation.</w:t>
      </w:r>
      <w:r w:rsidR="00C75875">
        <w:t xml:space="preserve"> There was a discussion on whether to add icons to our tabs or not.</w:t>
      </w:r>
    </w:p>
    <w:p w:rsidR="002B2D13" w:rsidRPr="00D60069" w:rsidRDefault="00C75875">
      <w:r>
        <w:t>The Back-end team have created the database and are working on queries.</w:t>
      </w:r>
      <w:r w:rsidR="00A153FA">
        <w:t xml:space="preserve"> </w:t>
      </w:r>
    </w:p>
    <w:p w:rsidR="002B2D13" w:rsidRPr="00D60069" w:rsidRDefault="005F3BBA">
      <w:pPr>
        <w:pStyle w:val="Heading4"/>
      </w:pPr>
      <w:sdt>
        <w:sdtPr>
          <w:id w:val="1574465788"/>
          <w:placeholder>
            <w:docPart w:val="E4EF9AF4070A401EA3237D055060BF75"/>
          </w:placeholder>
          <w:temporary/>
          <w:showingPlcHdr/>
          <w15:appearance w15:val="hidden"/>
        </w:sdtPr>
        <w:sdtEndPr/>
        <w:sdtContent>
          <w:r w:rsidR="006344A8" w:rsidRPr="00D60069">
            <w:t>Conclusions:</w:t>
          </w:r>
        </w:sdtContent>
      </w:sdt>
    </w:p>
    <w:p w:rsidR="00C75875" w:rsidRDefault="00C75875">
      <w:r>
        <w:t>We would not add icons to the tabs.</w:t>
      </w:r>
    </w:p>
    <w:p w:rsidR="002B2D13" w:rsidRPr="00D60069" w:rsidRDefault="00C75875">
      <w:r>
        <w:t>Each team should spend more time on their work and work faster.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D60069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:rsidR="002B2D13" w:rsidRPr="00D60069" w:rsidRDefault="005F3BBA" w:rsidP="00D60069">
            <w:pPr>
              <w:pStyle w:val="Heading2"/>
              <w:spacing w:after="80"/>
              <w:outlineLvl w:val="1"/>
            </w:pPr>
            <w:sdt>
              <w:sdtPr>
                <w:id w:val="-1717032099"/>
                <w:placeholder>
                  <w:docPart w:val="C213A08E268C440AB6E373E2B4F15C7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:rsidR="002B2D13" w:rsidRPr="00D60069" w:rsidRDefault="005F3BBA" w:rsidP="00D60069">
            <w:pPr>
              <w:pStyle w:val="Heading2"/>
              <w:spacing w:after="80"/>
              <w:outlineLvl w:val="1"/>
            </w:pPr>
            <w:sdt>
              <w:sdtPr>
                <w:id w:val="-319821758"/>
                <w:placeholder>
                  <w:docPart w:val="75661A719FBB426FAEE03FD8221254D1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:rsidR="002B2D13" w:rsidRPr="00D60069" w:rsidRDefault="005F3BBA" w:rsidP="00D60069">
            <w:pPr>
              <w:pStyle w:val="Heading2"/>
              <w:spacing w:after="80"/>
              <w:outlineLvl w:val="1"/>
            </w:pPr>
            <w:sdt>
              <w:sdtPr>
                <w:id w:val="433413345"/>
                <w:placeholder>
                  <w:docPart w:val="5F68C9DFE4174E9D813A38874452DF79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Deadline</w:t>
                </w:r>
              </w:sdtContent>
            </w:sdt>
          </w:p>
        </w:tc>
      </w:tr>
      <w:tr w:rsidR="002B2D13" w:rsidRPr="00D60069" w:rsidTr="00D60069">
        <w:tc>
          <w:tcPr>
            <w:tcW w:w="5310" w:type="dxa"/>
          </w:tcPr>
          <w:p w:rsidR="002B2D13" w:rsidRPr="00D60069" w:rsidRDefault="00C75875" w:rsidP="00C75875">
            <w:pPr>
              <w:pStyle w:val="ListBullet"/>
              <w:spacing w:after="80"/>
            </w:pPr>
            <w:r>
              <w:t>Queries</w:t>
            </w:r>
          </w:p>
        </w:tc>
        <w:tc>
          <w:tcPr>
            <w:tcW w:w="3060" w:type="dxa"/>
          </w:tcPr>
          <w:p w:rsidR="002B2D13" w:rsidRPr="00D60069" w:rsidRDefault="00C75875" w:rsidP="00C75875">
            <w:pPr>
              <w:spacing w:after="80"/>
            </w:pPr>
            <w:r>
              <w:t>Baafi and Deladem</w:t>
            </w:r>
          </w:p>
        </w:tc>
        <w:tc>
          <w:tcPr>
            <w:tcW w:w="1854" w:type="dxa"/>
          </w:tcPr>
          <w:p w:rsidR="002B2D13" w:rsidRPr="00D60069" w:rsidRDefault="00C75875" w:rsidP="00C75875">
            <w:pPr>
              <w:spacing w:after="80"/>
            </w:pPr>
            <w:r>
              <w:t>End of week</w:t>
            </w:r>
          </w:p>
        </w:tc>
      </w:tr>
      <w:tr w:rsidR="002B2D13" w:rsidRPr="00D60069" w:rsidTr="00D60069">
        <w:tc>
          <w:tcPr>
            <w:tcW w:w="5310" w:type="dxa"/>
          </w:tcPr>
          <w:p w:rsidR="002B2D13" w:rsidRPr="00D60069" w:rsidRDefault="00C75875" w:rsidP="00C75875">
            <w:pPr>
              <w:pStyle w:val="ListBullet"/>
              <w:spacing w:after="80"/>
            </w:pPr>
            <w:r>
              <w:t>Improve UI design</w:t>
            </w:r>
          </w:p>
        </w:tc>
        <w:tc>
          <w:tcPr>
            <w:tcW w:w="3060" w:type="dxa"/>
          </w:tcPr>
          <w:p w:rsidR="002B2D13" w:rsidRPr="00D60069" w:rsidRDefault="00C75875" w:rsidP="00C75875">
            <w:pPr>
              <w:spacing w:after="80"/>
            </w:pPr>
            <w:r>
              <w:t>Joshua, Gerald and Akrasi</w:t>
            </w:r>
          </w:p>
        </w:tc>
        <w:tc>
          <w:tcPr>
            <w:tcW w:w="1854" w:type="dxa"/>
          </w:tcPr>
          <w:p w:rsidR="002B2D13" w:rsidRPr="00D60069" w:rsidRDefault="00C75875" w:rsidP="00C75875">
            <w:pPr>
              <w:spacing w:after="80"/>
            </w:pPr>
            <w:r>
              <w:t>End of week</w:t>
            </w:r>
          </w:p>
        </w:tc>
      </w:tr>
      <w:tr w:rsidR="002B2D13" w:rsidRPr="00D60069" w:rsidTr="00D60069">
        <w:tc>
          <w:tcPr>
            <w:tcW w:w="5310" w:type="dxa"/>
            <w:tcMar>
              <w:bottom w:w="288" w:type="dxa"/>
            </w:tcMar>
          </w:tcPr>
          <w:p w:rsidR="002B2D13" w:rsidRPr="00D60069" w:rsidRDefault="002B2D13" w:rsidP="00C75875">
            <w:pPr>
              <w:pStyle w:val="ListBullet"/>
              <w:numPr>
                <w:ilvl w:val="0"/>
                <w:numId w:val="0"/>
              </w:numPr>
              <w:spacing w:after="80"/>
            </w:pPr>
          </w:p>
        </w:tc>
        <w:tc>
          <w:tcPr>
            <w:tcW w:w="3060" w:type="dxa"/>
            <w:tcMar>
              <w:bottom w:w="288" w:type="dxa"/>
            </w:tcMar>
          </w:tcPr>
          <w:p w:rsidR="002B2D13" w:rsidRPr="00D60069" w:rsidRDefault="002B2D13" w:rsidP="00C75875">
            <w:pPr>
              <w:spacing w:after="80"/>
            </w:pPr>
          </w:p>
        </w:tc>
        <w:tc>
          <w:tcPr>
            <w:tcW w:w="1854" w:type="dxa"/>
            <w:tcMar>
              <w:bottom w:w="288" w:type="dxa"/>
            </w:tcMar>
          </w:tcPr>
          <w:p w:rsidR="002B2D13" w:rsidRPr="00D60069" w:rsidRDefault="002B2D13" w:rsidP="00C75875">
            <w:pPr>
              <w:spacing w:after="80"/>
            </w:pP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D60069" w:rsidTr="00D62E01">
        <w:tc>
          <w:tcPr>
            <w:tcW w:w="1620" w:type="dxa"/>
          </w:tcPr>
          <w:bookmarkEnd w:id="1"/>
          <w:p w:rsidR="00D62E01" w:rsidRPr="00D60069" w:rsidRDefault="005F3BBA" w:rsidP="006344A8">
            <w:pPr>
              <w:pStyle w:val="Heading2"/>
            </w:pPr>
            <w:sdt>
              <w:sdtPr>
                <w:id w:val="113951409"/>
                <w:placeholder>
                  <w:docPart w:val="2B0395FA88034370B89FA9103E21854C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:rsidR="00D62E01" w:rsidRPr="00D60069" w:rsidRDefault="00C350DE" w:rsidP="00C350DE">
            <w:r>
              <w:t>PRESENTATION</w:t>
            </w:r>
          </w:p>
        </w:tc>
        <w:tc>
          <w:tcPr>
            <w:tcW w:w="1324" w:type="dxa"/>
          </w:tcPr>
          <w:p w:rsidR="00D62E01" w:rsidRPr="00D60069" w:rsidRDefault="00D62E01" w:rsidP="00C75875">
            <w:pPr>
              <w:pStyle w:val="Heading2"/>
            </w:pPr>
          </w:p>
        </w:tc>
        <w:tc>
          <w:tcPr>
            <w:tcW w:w="2310" w:type="dxa"/>
          </w:tcPr>
          <w:p w:rsidR="00D62E01" w:rsidRPr="00D60069" w:rsidRDefault="00D62E01" w:rsidP="00C75875"/>
        </w:tc>
      </w:tr>
    </w:tbl>
    <w:p w:rsidR="00D62E01" w:rsidRPr="00D60069" w:rsidRDefault="005F3BBA" w:rsidP="00D62E01">
      <w:pPr>
        <w:pStyle w:val="Heading4"/>
      </w:pPr>
      <w:sdt>
        <w:sdtPr>
          <w:id w:val="1495455185"/>
          <w:placeholder>
            <w:docPart w:val="4A824F6D0B6B4148AE96299DFDF214BD"/>
          </w:placeholder>
          <w:temporary/>
          <w:showingPlcHdr/>
          <w15:appearance w15:val="hidden"/>
        </w:sdtPr>
        <w:sdtEndPr/>
        <w:sdtContent>
          <w:r w:rsidR="00D62E01" w:rsidRPr="00D60069">
            <w:t>Discussion:</w:t>
          </w:r>
        </w:sdtContent>
      </w:sdt>
    </w:p>
    <w:p w:rsidR="00D62E01" w:rsidRPr="00D60069" w:rsidRDefault="00A153FA" w:rsidP="00D62E01">
      <w:r>
        <w:t>We discussed the slides we have put together. Baafi explained his part of the presentation. The rest of the presenters would explain their parts tomorrow.</w:t>
      </w:r>
    </w:p>
    <w:p w:rsidR="00D62E01" w:rsidRDefault="005F3BBA" w:rsidP="00A511E0">
      <w:pPr>
        <w:pStyle w:val="Heading4"/>
      </w:pPr>
      <w:sdt>
        <w:sdtPr>
          <w:id w:val="-1295436725"/>
          <w:placeholder>
            <w:docPart w:val="CEB9999651EC4EC9A9D01070C68373C8"/>
          </w:placeholder>
          <w:temporary/>
          <w:showingPlcHdr/>
          <w15:appearance w15:val="hidden"/>
        </w:sdtPr>
        <w:sdtEndPr/>
        <w:sdtContent>
          <w:r w:rsidR="00D62E01" w:rsidRPr="00D60069">
            <w:t>Conclusions:</w:t>
          </w:r>
        </w:sdtContent>
      </w:sdt>
    </w:p>
    <w:p w:rsidR="00A511E0" w:rsidRPr="00D60069" w:rsidRDefault="00A511E0" w:rsidP="00A511E0">
      <w:r>
        <w:t>We should read more on software evolution.</w:t>
      </w:r>
      <w:bookmarkStart w:id="6" w:name="_GoBack"/>
      <w:bookmarkEnd w:id="6"/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D60069" w:rsidTr="001E0877">
        <w:trPr>
          <w:tblHeader/>
        </w:trPr>
        <w:tc>
          <w:tcPr>
            <w:tcW w:w="5310" w:type="dxa"/>
            <w:vAlign w:val="bottom"/>
          </w:tcPr>
          <w:p w:rsidR="00D60069" w:rsidRPr="00D60069" w:rsidRDefault="005F3BBA" w:rsidP="00284200">
            <w:pPr>
              <w:pStyle w:val="Heading2"/>
              <w:spacing w:after="80"/>
              <w:outlineLvl w:val="1"/>
            </w:pPr>
            <w:sdt>
              <w:sdtPr>
                <w:id w:val="1576775990"/>
                <w:placeholder>
                  <w:docPart w:val="49F2977D5E794526A2A1D6E73375EDF1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:rsidR="00D60069" w:rsidRPr="00D60069" w:rsidRDefault="005F3BBA" w:rsidP="00284200">
            <w:pPr>
              <w:pStyle w:val="Heading2"/>
              <w:spacing w:after="80"/>
              <w:outlineLvl w:val="1"/>
            </w:pPr>
            <w:sdt>
              <w:sdtPr>
                <w:id w:val="-778569795"/>
                <w:placeholder>
                  <w:docPart w:val="3200561ECBC248F2B0009CB3AA8368C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:rsidR="00D60069" w:rsidRPr="00D60069" w:rsidRDefault="005F3BBA" w:rsidP="00284200">
            <w:pPr>
              <w:pStyle w:val="Heading2"/>
              <w:spacing w:after="80"/>
              <w:outlineLvl w:val="1"/>
            </w:pPr>
            <w:sdt>
              <w:sdtPr>
                <w:id w:val="-1974196117"/>
                <w:placeholder>
                  <w:docPart w:val="9F500258E51647818A97E5BC3BB8E3FF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Deadline</w:t>
                </w:r>
              </w:sdtContent>
            </w:sdt>
          </w:p>
        </w:tc>
      </w:tr>
      <w:tr w:rsidR="00D60069" w:rsidRPr="00D60069" w:rsidTr="00284200">
        <w:tc>
          <w:tcPr>
            <w:tcW w:w="5310" w:type="dxa"/>
          </w:tcPr>
          <w:p w:rsidR="00D60069" w:rsidRPr="00D60069" w:rsidRDefault="00C75875" w:rsidP="00C75875">
            <w:pPr>
              <w:pStyle w:val="ListBullet"/>
              <w:spacing w:after="80"/>
            </w:pPr>
            <w:r>
              <w:t xml:space="preserve">Alter slides and read more on topic </w:t>
            </w:r>
          </w:p>
        </w:tc>
        <w:tc>
          <w:tcPr>
            <w:tcW w:w="3060" w:type="dxa"/>
          </w:tcPr>
          <w:p w:rsidR="00D60069" w:rsidRPr="00D60069" w:rsidRDefault="00C75875" w:rsidP="00C75875">
            <w:pPr>
              <w:spacing w:after="80"/>
            </w:pPr>
            <w:r>
              <w:t>Baafi</w:t>
            </w:r>
          </w:p>
        </w:tc>
        <w:tc>
          <w:tcPr>
            <w:tcW w:w="1854" w:type="dxa"/>
          </w:tcPr>
          <w:p w:rsidR="00D60069" w:rsidRPr="00D60069" w:rsidRDefault="00C75875" w:rsidP="00C75875">
            <w:pPr>
              <w:spacing w:after="80"/>
            </w:pPr>
            <w:r>
              <w:t>Tomorrow</w:t>
            </w:r>
          </w:p>
        </w:tc>
      </w:tr>
    </w:tbl>
    <w:p w:rsidR="002B2D13" w:rsidRPr="00D60069" w:rsidRDefault="005F3BBA">
      <w:pPr>
        <w:pStyle w:val="Heading1"/>
      </w:pPr>
      <w:sdt>
        <w:sdtPr>
          <w:id w:val="-1794281877"/>
          <w:placeholder>
            <w:docPart w:val="F84ED516EA48447F92D503BA79B47233"/>
          </w:placeholder>
          <w:temporary/>
          <w:showingPlcHdr/>
          <w15:appearance w15:val="hidden"/>
        </w:sdtPr>
        <w:sdtEndPr/>
        <w:sdtContent>
          <w:r w:rsidR="006344A8" w:rsidRPr="00D60069">
            <w:t>Other Information</w:t>
          </w:r>
        </w:sdtContent>
      </w:sdt>
    </w:p>
    <w:p w:rsidR="002B2D13" w:rsidRPr="00D60069" w:rsidRDefault="005F3BBA">
      <w:pPr>
        <w:pStyle w:val="Heading4"/>
      </w:pPr>
      <w:sdt>
        <w:sdtPr>
          <w:id w:val="2125887421"/>
          <w:placeholder>
            <w:docPart w:val="B0B66E6CD4B64ED3AA70DA061367FF2B"/>
          </w:placeholder>
          <w:temporary/>
          <w:showingPlcHdr/>
          <w15:appearance w15:val="hidden"/>
        </w:sdtPr>
        <w:sdtEndPr/>
        <w:sdtContent>
          <w:r w:rsidR="006344A8" w:rsidRPr="00D60069">
            <w:t>Observers:</w:t>
          </w:r>
        </w:sdtContent>
      </w:sdt>
    </w:p>
    <w:p w:rsidR="002B2D13" w:rsidRPr="00D60069" w:rsidRDefault="00A511E0">
      <w:r>
        <w:t>N/A</w:t>
      </w:r>
    </w:p>
    <w:p w:rsidR="002B2D13" w:rsidRPr="00D60069" w:rsidRDefault="005F3BBA">
      <w:pPr>
        <w:pStyle w:val="Heading4"/>
      </w:pPr>
      <w:sdt>
        <w:sdtPr>
          <w:id w:val="-671956156"/>
          <w:placeholder>
            <w:docPart w:val="385BE7CEFD2B497F8A91DD3FBBB5F99F"/>
          </w:placeholder>
          <w:temporary/>
          <w:showingPlcHdr/>
          <w15:appearance w15:val="hidden"/>
        </w:sdtPr>
        <w:sdtEndPr/>
        <w:sdtContent>
          <w:r w:rsidR="006344A8" w:rsidRPr="00D60069">
            <w:t>Resources:</w:t>
          </w:r>
        </w:sdtContent>
      </w:sdt>
    </w:p>
    <w:p w:rsidR="002B2D13" w:rsidRPr="00D60069" w:rsidRDefault="00A511E0">
      <w:r>
        <w:t>N/A</w:t>
      </w:r>
    </w:p>
    <w:p w:rsidR="002B2D13" w:rsidRPr="00D60069" w:rsidRDefault="005F3BBA">
      <w:pPr>
        <w:pStyle w:val="Heading4"/>
      </w:pPr>
      <w:sdt>
        <w:sdtPr>
          <w:id w:val="1633520843"/>
          <w:placeholder>
            <w:docPart w:val="101961AC26074C23A616F9BC7B2000C9"/>
          </w:placeholder>
          <w:temporary/>
          <w:showingPlcHdr/>
          <w15:appearance w15:val="hidden"/>
        </w:sdtPr>
        <w:sdtEndPr/>
        <w:sdtContent>
          <w:r w:rsidR="006344A8" w:rsidRPr="00D60069">
            <w:t>Special notes:</w:t>
          </w:r>
        </w:sdtContent>
      </w:sdt>
    </w:p>
    <w:p w:rsidR="002B2D13" w:rsidRPr="00D60069" w:rsidRDefault="00A511E0">
      <w:r>
        <w:t>There will be another meeting tomorrow 4</w:t>
      </w:r>
      <w:r w:rsidRPr="00A511E0">
        <w:rPr>
          <w:vertAlign w:val="superscript"/>
        </w:rPr>
        <w:t>th</w:t>
      </w:r>
      <w:r>
        <w:t xml:space="preserve"> April, 2018.</w:t>
      </w:r>
    </w:p>
    <w:sectPr w:rsidR="002B2D13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BBA" w:rsidRDefault="005F3BBA">
      <w:pPr>
        <w:spacing w:before="0" w:after="0"/>
      </w:pPr>
      <w:r>
        <w:separator/>
      </w:r>
    </w:p>
  </w:endnote>
  <w:endnote w:type="continuationSeparator" w:id="0">
    <w:p w:rsidR="005F3BBA" w:rsidRDefault="005F3BB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11E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BBA" w:rsidRDefault="005F3BBA">
      <w:pPr>
        <w:spacing w:before="0" w:after="0"/>
      </w:pPr>
      <w:r>
        <w:separator/>
      </w:r>
    </w:p>
  </w:footnote>
  <w:footnote w:type="continuationSeparator" w:id="0">
    <w:p w:rsidR="005F3BBA" w:rsidRDefault="005F3BB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D521C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DE"/>
    <w:rsid w:val="001E0877"/>
    <w:rsid w:val="002B2D13"/>
    <w:rsid w:val="0034721D"/>
    <w:rsid w:val="003D5BF7"/>
    <w:rsid w:val="003F257D"/>
    <w:rsid w:val="005A7328"/>
    <w:rsid w:val="005F3BBA"/>
    <w:rsid w:val="006344A8"/>
    <w:rsid w:val="00734EEC"/>
    <w:rsid w:val="007F04FA"/>
    <w:rsid w:val="00A153FA"/>
    <w:rsid w:val="00A511E0"/>
    <w:rsid w:val="00C350DE"/>
    <w:rsid w:val="00C75875"/>
    <w:rsid w:val="00D60069"/>
    <w:rsid w:val="00D62E01"/>
    <w:rsid w:val="00D661EE"/>
    <w:rsid w:val="00E048B4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4D9B11"/>
  <w15:docId w15:val="{6BF21F62-0918-4C3C-BED7-34F8A7810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kra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FE2A02DAC2497BB6FF04D037BB76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51235-00D5-46F1-9757-3F28F2B29B4F}"/>
      </w:docPartPr>
      <w:docPartBody>
        <w:p w:rsidR="00000000" w:rsidRDefault="006D70A1">
          <w:pPr>
            <w:pStyle w:val="5DFE2A02DAC2497BB6FF04D037BB76A5"/>
          </w:pPr>
          <w:r w:rsidRPr="00E048B4">
            <w:t>Meeting called by:</w:t>
          </w:r>
        </w:p>
      </w:docPartBody>
    </w:docPart>
    <w:docPart>
      <w:docPartPr>
        <w:name w:val="92F68C38C636474B94DD53ABB466E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93D5B-4F62-4F43-B7C1-771BD6F876A3}"/>
      </w:docPartPr>
      <w:docPartBody>
        <w:p w:rsidR="00000000" w:rsidRDefault="006D70A1">
          <w:pPr>
            <w:pStyle w:val="92F68C38C636474B94DD53ABB466EFF8"/>
          </w:pPr>
          <w:r w:rsidRPr="00E048B4">
            <w:t>Type of meeting:</w:t>
          </w:r>
        </w:p>
      </w:docPartBody>
    </w:docPart>
    <w:docPart>
      <w:docPartPr>
        <w:name w:val="D8F49BFE6D4E419EAAC25C2724780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F2F3C-75BE-4920-889E-7586AEB00B6F}"/>
      </w:docPartPr>
      <w:docPartBody>
        <w:p w:rsidR="00000000" w:rsidRDefault="006D70A1">
          <w:pPr>
            <w:pStyle w:val="D8F49BFE6D4E419EAAC25C27247803CD"/>
          </w:pPr>
          <w:r w:rsidRPr="00E048B4">
            <w:t>Note taker:</w:t>
          </w:r>
        </w:p>
      </w:docPartBody>
    </w:docPart>
    <w:docPart>
      <w:docPartPr>
        <w:name w:val="F21829C36D814194A037215E99166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F716B-2D45-4254-9339-C316AA21A018}"/>
      </w:docPartPr>
      <w:docPartBody>
        <w:p w:rsidR="00000000" w:rsidRDefault="006D70A1">
          <w:pPr>
            <w:pStyle w:val="F21829C36D814194A037215E99166D3C"/>
          </w:pPr>
          <w:r w:rsidRPr="00E048B4">
            <w:t>Timekeeper:</w:t>
          </w:r>
        </w:p>
      </w:docPartBody>
    </w:docPart>
    <w:docPart>
      <w:docPartPr>
        <w:name w:val="856C1F6F2B3841C6B40C7DFF6DD9F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9178A-8805-4AFF-84A7-92E10CEC4F76}"/>
      </w:docPartPr>
      <w:docPartBody>
        <w:p w:rsidR="00000000" w:rsidRDefault="006D70A1">
          <w:pPr>
            <w:pStyle w:val="856C1F6F2B3841C6B40C7DFF6DD9FF81"/>
          </w:pPr>
          <w:r>
            <w:t>Attendees:</w:t>
          </w:r>
        </w:p>
      </w:docPartBody>
    </w:docPart>
    <w:docPart>
      <w:docPartPr>
        <w:name w:val="BB336C79C6F5469EAE9F8D4D6482E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D802A-5442-4956-8A2A-DD839C074D76}"/>
      </w:docPartPr>
      <w:docPartBody>
        <w:p w:rsidR="00000000" w:rsidRDefault="006D70A1">
          <w:pPr>
            <w:pStyle w:val="BB336C79C6F5469EAE9F8D4D6482EA1E"/>
          </w:pPr>
          <w:r>
            <w:t>Please read:</w:t>
          </w:r>
        </w:p>
      </w:docPartBody>
    </w:docPart>
    <w:docPart>
      <w:docPartPr>
        <w:name w:val="7DDEF817BB7341649D94053D9A949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B65D8-580D-4999-8D80-944D4E0C8014}"/>
      </w:docPartPr>
      <w:docPartBody>
        <w:p w:rsidR="00000000" w:rsidRDefault="006D70A1">
          <w:pPr>
            <w:pStyle w:val="7DDEF817BB7341649D94053D9A949BCF"/>
          </w:pPr>
          <w:r>
            <w:t>Please bring:</w:t>
          </w:r>
        </w:p>
      </w:docPartBody>
    </w:docPart>
    <w:docPart>
      <w:docPartPr>
        <w:name w:val="B08B4335FB97449098B45074B956E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F9655-26A8-4EFD-A08C-F4CFCECB7FF8}"/>
      </w:docPartPr>
      <w:docPartBody>
        <w:p w:rsidR="00000000" w:rsidRDefault="006D70A1">
          <w:pPr>
            <w:pStyle w:val="B08B4335FB97449098B45074B956E484"/>
          </w:pPr>
          <w:r>
            <w:t>Minutes</w:t>
          </w:r>
        </w:p>
      </w:docPartBody>
    </w:docPart>
    <w:docPart>
      <w:docPartPr>
        <w:name w:val="388B2A4CFE9A4360968C9A5475C68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7FAF9-FEDC-486D-88F3-D4D6699C7E7D}"/>
      </w:docPartPr>
      <w:docPartBody>
        <w:p w:rsidR="00000000" w:rsidRDefault="006D70A1">
          <w:pPr>
            <w:pStyle w:val="388B2A4CFE9A4360968C9A5475C687FB"/>
          </w:pPr>
          <w:r>
            <w:t>Discussion:</w:t>
          </w:r>
        </w:p>
      </w:docPartBody>
    </w:docPart>
    <w:docPart>
      <w:docPartPr>
        <w:name w:val="E4EF9AF4070A401EA3237D055060B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FCC2A-CD7E-4708-8022-977ADB2AE25B}"/>
      </w:docPartPr>
      <w:docPartBody>
        <w:p w:rsidR="00000000" w:rsidRDefault="006D70A1">
          <w:pPr>
            <w:pStyle w:val="E4EF9AF4070A401EA3237D055060BF75"/>
          </w:pPr>
          <w:r>
            <w:t>Conclusions:</w:t>
          </w:r>
        </w:p>
      </w:docPartBody>
    </w:docPart>
    <w:docPart>
      <w:docPartPr>
        <w:name w:val="C213A08E268C440AB6E373E2B4F15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974B1-4F42-45A5-B527-82E3DD64DDA4}"/>
      </w:docPartPr>
      <w:docPartBody>
        <w:p w:rsidR="00000000" w:rsidRDefault="006D70A1">
          <w:pPr>
            <w:pStyle w:val="C213A08E268C440AB6E373E2B4F15C7A"/>
          </w:pPr>
          <w:r>
            <w:t>Action items</w:t>
          </w:r>
        </w:p>
      </w:docPartBody>
    </w:docPart>
    <w:docPart>
      <w:docPartPr>
        <w:name w:val="75661A719FBB426FAEE03FD822125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C032B-A4F5-455F-B2B0-CBF0842274FF}"/>
      </w:docPartPr>
      <w:docPartBody>
        <w:p w:rsidR="00000000" w:rsidRDefault="006D70A1">
          <w:pPr>
            <w:pStyle w:val="75661A719FBB426FAEE03FD8221254D1"/>
          </w:pPr>
          <w:r>
            <w:t>Person responsible</w:t>
          </w:r>
        </w:p>
      </w:docPartBody>
    </w:docPart>
    <w:docPart>
      <w:docPartPr>
        <w:name w:val="5F68C9DFE4174E9D813A38874452D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8CBB8-F8F7-45D6-B85D-508AEBDAD146}"/>
      </w:docPartPr>
      <w:docPartBody>
        <w:p w:rsidR="00000000" w:rsidRDefault="006D70A1">
          <w:pPr>
            <w:pStyle w:val="5F68C9DFE4174E9D813A38874452DF79"/>
          </w:pPr>
          <w:r>
            <w:t>Deadline</w:t>
          </w:r>
        </w:p>
      </w:docPartBody>
    </w:docPart>
    <w:docPart>
      <w:docPartPr>
        <w:name w:val="2B0395FA88034370B89FA9103E218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AB130-BE7E-475E-A15E-56C8824B3FBB}"/>
      </w:docPartPr>
      <w:docPartBody>
        <w:p w:rsidR="00000000" w:rsidRDefault="006D70A1">
          <w:pPr>
            <w:pStyle w:val="2B0395FA88034370B89FA9103E21854C"/>
          </w:pPr>
          <w:r>
            <w:t>Agenda item:</w:t>
          </w:r>
        </w:p>
      </w:docPartBody>
    </w:docPart>
    <w:docPart>
      <w:docPartPr>
        <w:name w:val="4A824F6D0B6B4148AE96299DFDF21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17664-AE0C-461F-B799-0E6124B65748}"/>
      </w:docPartPr>
      <w:docPartBody>
        <w:p w:rsidR="00000000" w:rsidRDefault="006D70A1">
          <w:pPr>
            <w:pStyle w:val="4A824F6D0B6B4148AE96299DFDF214BD"/>
          </w:pPr>
          <w:r>
            <w:t>Discussion:</w:t>
          </w:r>
        </w:p>
      </w:docPartBody>
    </w:docPart>
    <w:docPart>
      <w:docPartPr>
        <w:name w:val="CEB9999651EC4EC9A9D01070C6837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0AAC4-E023-4ED8-ADA8-35A5422401A5}"/>
      </w:docPartPr>
      <w:docPartBody>
        <w:p w:rsidR="00000000" w:rsidRDefault="006D70A1">
          <w:pPr>
            <w:pStyle w:val="CEB9999651EC4EC9A9D01070C68373C8"/>
          </w:pPr>
          <w:r>
            <w:t>Conclusions:</w:t>
          </w:r>
        </w:p>
      </w:docPartBody>
    </w:docPart>
    <w:docPart>
      <w:docPartPr>
        <w:name w:val="49F2977D5E794526A2A1D6E73375E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FA2FD-C51A-49FC-9F83-B38EF775342F}"/>
      </w:docPartPr>
      <w:docPartBody>
        <w:p w:rsidR="00000000" w:rsidRDefault="006D70A1">
          <w:pPr>
            <w:pStyle w:val="49F2977D5E794526A2A1D6E73375EDF1"/>
          </w:pPr>
          <w:r>
            <w:t>Action items</w:t>
          </w:r>
        </w:p>
      </w:docPartBody>
    </w:docPart>
    <w:docPart>
      <w:docPartPr>
        <w:name w:val="3200561ECBC248F2B0009CB3AA836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9B95A-B27A-40ED-AB28-3CEA6AF5E868}"/>
      </w:docPartPr>
      <w:docPartBody>
        <w:p w:rsidR="00000000" w:rsidRDefault="006D70A1">
          <w:pPr>
            <w:pStyle w:val="3200561ECBC248F2B0009CB3AA8368C2"/>
          </w:pPr>
          <w:r>
            <w:t>Person responsible</w:t>
          </w:r>
        </w:p>
      </w:docPartBody>
    </w:docPart>
    <w:docPart>
      <w:docPartPr>
        <w:name w:val="9F500258E51647818A97E5BC3BB8E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173E0-9132-4131-93C4-148B17418077}"/>
      </w:docPartPr>
      <w:docPartBody>
        <w:p w:rsidR="00000000" w:rsidRDefault="006D70A1">
          <w:pPr>
            <w:pStyle w:val="9F500258E51647818A97E5BC3BB8E3FF"/>
          </w:pPr>
          <w:r>
            <w:t>Deadline</w:t>
          </w:r>
        </w:p>
      </w:docPartBody>
    </w:docPart>
    <w:docPart>
      <w:docPartPr>
        <w:name w:val="F84ED516EA48447F92D503BA79B47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9AB99-0D61-4D28-9E4D-888D9AB6F271}"/>
      </w:docPartPr>
      <w:docPartBody>
        <w:p w:rsidR="00000000" w:rsidRDefault="006D70A1">
          <w:pPr>
            <w:pStyle w:val="F84ED516EA48447F92D503BA79B47233"/>
          </w:pPr>
          <w:r>
            <w:t>Other Information</w:t>
          </w:r>
        </w:p>
      </w:docPartBody>
    </w:docPart>
    <w:docPart>
      <w:docPartPr>
        <w:name w:val="B0B66E6CD4B64ED3AA70DA061367F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34264-D0A4-43C8-8B33-B802AC99608D}"/>
      </w:docPartPr>
      <w:docPartBody>
        <w:p w:rsidR="00000000" w:rsidRDefault="006D70A1">
          <w:pPr>
            <w:pStyle w:val="B0B66E6CD4B64ED3AA70DA061367FF2B"/>
          </w:pPr>
          <w:r>
            <w:t>Observers:</w:t>
          </w:r>
        </w:p>
      </w:docPartBody>
    </w:docPart>
    <w:docPart>
      <w:docPartPr>
        <w:name w:val="385BE7CEFD2B497F8A91DD3FBBB5F9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CB0EF-B2D8-45F8-AB2D-69D604507B57}"/>
      </w:docPartPr>
      <w:docPartBody>
        <w:p w:rsidR="00000000" w:rsidRDefault="006D70A1">
          <w:pPr>
            <w:pStyle w:val="385BE7CEFD2B497F8A91DD3FBBB5F99F"/>
          </w:pPr>
          <w:r>
            <w:t>Resources:</w:t>
          </w:r>
        </w:p>
      </w:docPartBody>
    </w:docPart>
    <w:docPart>
      <w:docPartPr>
        <w:name w:val="101961AC26074C23A616F9BC7B200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08FAE-5663-4AEF-B565-9C45AC42BE95}"/>
      </w:docPartPr>
      <w:docPartBody>
        <w:p w:rsidR="00000000" w:rsidRDefault="006D70A1">
          <w:pPr>
            <w:pStyle w:val="101961AC26074C23A616F9BC7B2000C9"/>
          </w:pPr>
          <w:r>
            <w:t>Special notes:</w:t>
          </w:r>
        </w:p>
      </w:docPartBody>
    </w:docPart>
    <w:docPart>
      <w:docPartPr>
        <w:name w:val="2D1BE2A28E6549B09BA877EC00868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499F9-95D7-4246-A7A9-261DB196A29C}"/>
      </w:docPartPr>
      <w:docPartBody>
        <w:p w:rsidR="00000000" w:rsidRDefault="000C3FAD" w:rsidP="000C3FAD">
          <w:pPr>
            <w:pStyle w:val="2D1BE2A28E6549B09BA877EC008687CE"/>
          </w:pPr>
          <w:r>
            <w:t>Agenda item: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FAD"/>
    <w:rsid w:val="000C3FAD"/>
    <w:rsid w:val="006D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1855C48255440185600C3241ACD8E2">
    <w:name w:val="FF1855C48255440185600C3241ACD8E2"/>
  </w:style>
  <w:style w:type="paragraph" w:customStyle="1" w:styleId="EB1102168F054224AB091E25E5D7220D">
    <w:name w:val="EB1102168F054224AB091E25E5D7220D"/>
  </w:style>
  <w:style w:type="paragraph" w:customStyle="1" w:styleId="DCC8AFEA11944C45A50ADD79527E42EE">
    <w:name w:val="DCC8AFEA11944C45A50ADD79527E42EE"/>
  </w:style>
  <w:style w:type="paragraph" w:customStyle="1" w:styleId="43FD85D90553424C9E1E03A66A4329BF">
    <w:name w:val="43FD85D90553424C9E1E03A66A4329BF"/>
  </w:style>
  <w:style w:type="paragraph" w:customStyle="1" w:styleId="5DFE2A02DAC2497BB6FF04D037BB76A5">
    <w:name w:val="5DFE2A02DAC2497BB6FF04D037BB76A5"/>
  </w:style>
  <w:style w:type="paragraph" w:customStyle="1" w:styleId="38A2AE74F43840C5BDBA01DF706459C8">
    <w:name w:val="38A2AE74F43840C5BDBA01DF706459C8"/>
  </w:style>
  <w:style w:type="paragraph" w:customStyle="1" w:styleId="92F68C38C636474B94DD53ABB466EFF8">
    <w:name w:val="92F68C38C636474B94DD53ABB466EFF8"/>
  </w:style>
  <w:style w:type="paragraph" w:customStyle="1" w:styleId="9A390F9AF46B44C88F648AB4BB0A6065">
    <w:name w:val="9A390F9AF46B44C88F648AB4BB0A6065"/>
  </w:style>
  <w:style w:type="paragraph" w:customStyle="1" w:styleId="52B09ACC96CD4E2F91259C47DE2E2925">
    <w:name w:val="52B09ACC96CD4E2F91259C47DE2E2925"/>
  </w:style>
  <w:style w:type="paragraph" w:customStyle="1" w:styleId="816783DA50204865A654373182E27809">
    <w:name w:val="816783DA50204865A654373182E27809"/>
  </w:style>
  <w:style w:type="paragraph" w:customStyle="1" w:styleId="D8F49BFE6D4E419EAAC25C27247803CD">
    <w:name w:val="D8F49BFE6D4E419EAAC25C27247803CD"/>
  </w:style>
  <w:style w:type="paragraph" w:customStyle="1" w:styleId="75C67F25AA174FE6A0FDB62DB2E3BD9A">
    <w:name w:val="75C67F25AA174FE6A0FDB62DB2E3BD9A"/>
  </w:style>
  <w:style w:type="paragraph" w:customStyle="1" w:styleId="F21829C36D814194A037215E99166D3C">
    <w:name w:val="F21829C36D814194A037215E99166D3C"/>
  </w:style>
  <w:style w:type="paragraph" w:customStyle="1" w:styleId="4B4F4AC9571D406898CA3FF65825D1CA">
    <w:name w:val="4B4F4AC9571D406898CA3FF65825D1CA"/>
  </w:style>
  <w:style w:type="paragraph" w:customStyle="1" w:styleId="856C1F6F2B3841C6B40C7DFF6DD9FF81">
    <w:name w:val="856C1F6F2B3841C6B40C7DFF6DD9FF81"/>
  </w:style>
  <w:style w:type="paragraph" w:customStyle="1" w:styleId="6E2683C0A7834E77A822FDADEA0BEA41">
    <w:name w:val="6E2683C0A7834E77A822FDADEA0BEA41"/>
  </w:style>
  <w:style w:type="paragraph" w:customStyle="1" w:styleId="BB336C79C6F5469EAE9F8D4D6482EA1E">
    <w:name w:val="BB336C79C6F5469EAE9F8D4D6482EA1E"/>
  </w:style>
  <w:style w:type="paragraph" w:customStyle="1" w:styleId="3B08A6D8BB7E43A1AD80C8541CDD213A">
    <w:name w:val="3B08A6D8BB7E43A1AD80C8541CDD213A"/>
  </w:style>
  <w:style w:type="paragraph" w:customStyle="1" w:styleId="7DDEF817BB7341649D94053D9A949BCF">
    <w:name w:val="7DDEF817BB7341649D94053D9A949BCF"/>
  </w:style>
  <w:style w:type="paragraph" w:customStyle="1" w:styleId="6C8ED91E9076446295EC4A7FB2BE8C85">
    <w:name w:val="6C8ED91E9076446295EC4A7FB2BE8C85"/>
  </w:style>
  <w:style w:type="paragraph" w:customStyle="1" w:styleId="B08B4335FB97449098B45074B956E484">
    <w:name w:val="B08B4335FB97449098B45074B956E484"/>
  </w:style>
  <w:style w:type="paragraph" w:customStyle="1" w:styleId="CCFE799236224DC39CCC2B00F4A09898">
    <w:name w:val="CCFE799236224DC39CCC2B00F4A09898"/>
  </w:style>
  <w:style w:type="paragraph" w:customStyle="1" w:styleId="FD33142302C0485D87B79CF707013BBB">
    <w:name w:val="FD33142302C0485D87B79CF707013BBB"/>
  </w:style>
  <w:style w:type="paragraph" w:customStyle="1" w:styleId="C1A7411BF6554B4DB168BD1B8F543CC6">
    <w:name w:val="C1A7411BF6554B4DB168BD1B8F543CC6"/>
  </w:style>
  <w:style w:type="paragraph" w:customStyle="1" w:styleId="C099AF463378474A89707BD9B65BB9AC">
    <w:name w:val="C099AF463378474A89707BD9B65BB9AC"/>
  </w:style>
  <w:style w:type="paragraph" w:customStyle="1" w:styleId="388B2A4CFE9A4360968C9A5475C687FB">
    <w:name w:val="388B2A4CFE9A4360968C9A5475C687FB"/>
  </w:style>
  <w:style w:type="paragraph" w:customStyle="1" w:styleId="B05AAFFBA2B642288E09A096C485FDDA">
    <w:name w:val="B05AAFFBA2B642288E09A096C485FDDA"/>
  </w:style>
  <w:style w:type="paragraph" w:customStyle="1" w:styleId="E4EF9AF4070A401EA3237D055060BF75">
    <w:name w:val="E4EF9AF4070A401EA3237D055060BF75"/>
  </w:style>
  <w:style w:type="paragraph" w:customStyle="1" w:styleId="B7797088C2524697AA7ACE1B08C2BBDB">
    <w:name w:val="B7797088C2524697AA7ACE1B08C2BBDB"/>
  </w:style>
  <w:style w:type="paragraph" w:customStyle="1" w:styleId="C213A08E268C440AB6E373E2B4F15C7A">
    <w:name w:val="C213A08E268C440AB6E373E2B4F15C7A"/>
  </w:style>
  <w:style w:type="paragraph" w:customStyle="1" w:styleId="75661A719FBB426FAEE03FD8221254D1">
    <w:name w:val="75661A719FBB426FAEE03FD8221254D1"/>
  </w:style>
  <w:style w:type="paragraph" w:customStyle="1" w:styleId="5F68C9DFE4174E9D813A38874452DF79">
    <w:name w:val="5F68C9DFE4174E9D813A38874452DF79"/>
  </w:style>
  <w:style w:type="paragraph" w:customStyle="1" w:styleId="FA8DA95D98FC425791F07BC914750DD4">
    <w:name w:val="FA8DA95D98FC425791F07BC914750DD4"/>
  </w:style>
  <w:style w:type="paragraph" w:customStyle="1" w:styleId="29524A70717647B994EA8E413BD33C74">
    <w:name w:val="29524A70717647B994EA8E413BD33C74"/>
  </w:style>
  <w:style w:type="paragraph" w:customStyle="1" w:styleId="8B7CBB180D4D4CA3BA6FB56728B4FD56">
    <w:name w:val="8B7CBB180D4D4CA3BA6FB56728B4FD56"/>
  </w:style>
  <w:style w:type="paragraph" w:customStyle="1" w:styleId="A6D728EA6FE743B48D374DCF958A51E2">
    <w:name w:val="A6D728EA6FE743B48D374DCF958A51E2"/>
  </w:style>
  <w:style w:type="paragraph" w:customStyle="1" w:styleId="AA0BA80F93064C67BF5EA9BFDD15C209">
    <w:name w:val="AA0BA80F93064C67BF5EA9BFDD15C209"/>
  </w:style>
  <w:style w:type="paragraph" w:customStyle="1" w:styleId="AB877F3F8BD84CFEBB5C0861A37E12FA">
    <w:name w:val="AB877F3F8BD84CFEBB5C0861A37E12FA"/>
  </w:style>
  <w:style w:type="paragraph" w:customStyle="1" w:styleId="1629961CD7B241988F4F7517D11ECDBC">
    <w:name w:val="1629961CD7B241988F4F7517D11ECDBC"/>
  </w:style>
  <w:style w:type="paragraph" w:customStyle="1" w:styleId="065D33F5B66241A2987B1A8F7B5B58E1">
    <w:name w:val="065D33F5B66241A2987B1A8F7B5B58E1"/>
  </w:style>
  <w:style w:type="paragraph" w:customStyle="1" w:styleId="9AD2278C7BC94F94B67EE326C21D1DEE">
    <w:name w:val="9AD2278C7BC94F94B67EE326C21D1DEE"/>
  </w:style>
  <w:style w:type="paragraph" w:customStyle="1" w:styleId="2B0395FA88034370B89FA9103E21854C">
    <w:name w:val="2B0395FA88034370B89FA9103E21854C"/>
  </w:style>
  <w:style w:type="paragraph" w:customStyle="1" w:styleId="5C7CB3C490EA40B9BE8B6293F0672421">
    <w:name w:val="5C7CB3C490EA40B9BE8B6293F0672421"/>
  </w:style>
  <w:style w:type="paragraph" w:customStyle="1" w:styleId="F3D545F93C30472E8DE1C4C9BE6FB913">
    <w:name w:val="F3D545F93C30472E8DE1C4C9BE6FB913"/>
  </w:style>
  <w:style w:type="paragraph" w:customStyle="1" w:styleId="218E15B2001245719A1D1C54DAA208C7">
    <w:name w:val="218E15B2001245719A1D1C54DAA208C7"/>
  </w:style>
  <w:style w:type="paragraph" w:customStyle="1" w:styleId="4A824F6D0B6B4148AE96299DFDF214BD">
    <w:name w:val="4A824F6D0B6B4148AE96299DFDF214BD"/>
  </w:style>
  <w:style w:type="paragraph" w:customStyle="1" w:styleId="EFBA7F8E27984C5E91D402092A5DC9B6">
    <w:name w:val="EFBA7F8E27984C5E91D402092A5DC9B6"/>
  </w:style>
  <w:style w:type="paragraph" w:customStyle="1" w:styleId="CEB9999651EC4EC9A9D01070C68373C8">
    <w:name w:val="CEB9999651EC4EC9A9D01070C68373C8"/>
  </w:style>
  <w:style w:type="paragraph" w:customStyle="1" w:styleId="E26D7A1AE02149CFA0E094EE3B5370DE">
    <w:name w:val="E26D7A1AE02149CFA0E094EE3B5370DE"/>
  </w:style>
  <w:style w:type="paragraph" w:customStyle="1" w:styleId="49F2977D5E794526A2A1D6E73375EDF1">
    <w:name w:val="49F2977D5E794526A2A1D6E73375EDF1"/>
  </w:style>
  <w:style w:type="paragraph" w:customStyle="1" w:styleId="3200561ECBC248F2B0009CB3AA8368C2">
    <w:name w:val="3200561ECBC248F2B0009CB3AA8368C2"/>
  </w:style>
  <w:style w:type="paragraph" w:customStyle="1" w:styleId="9F500258E51647818A97E5BC3BB8E3FF">
    <w:name w:val="9F500258E51647818A97E5BC3BB8E3FF"/>
  </w:style>
  <w:style w:type="paragraph" w:customStyle="1" w:styleId="2E81DB53AF3743CF86C3A557E39FD48C">
    <w:name w:val="2E81DB53AF3743CF86C3A557E39FD48C"/>
  </w:style>
  <w:style w:type="paragraph" w:customStyle="1" w:styleId="55C8838E70204B209A52279FE315D170">
    <w:name w:val="55C8838E70204B209A52279FE315D170"/>
  </w:style>
  <w:style w:type="paragraph" w:customStyle="1" w:styleId="115A54FD8D444352A10C402D4E2DA1D4">
    <w:name w:val="115A54FD8D444352A10C402D4E2DA1D4"/>
  </w:style>
  <w:style w:type="paragraph" w:customStyle="1" w:styleId="18BDF8FC704A4C2D8B4956A1E59C3547">
    <w:name w:val="18BDF8FC704A4C2D8B4956A1E59C3547"/>
  </w:style>
  <w:style w:type="paragraph" w:customStyle="1" w:styleId="7C04B5D11D85404A9E5E3CF569636165">
    <w:name w:val="7C04B5D11D85404A9E5E3CF569636165"/>
  </w:style>
  <w:style w:type="paragraph" w:customStyle="1" w:styleId="3D3249D192FA4443AAD11D41EC2B71CF">
    <w:name w:val="3D3249D192FA4443AAD11D41EC2B71CF"/>
  </w:style>
  <w:style w:type="paragraph" w:customStyle="1" w:styleId="BED6F58A0AED42A9A1C2F777C73077CB">
    <w:name w:val="BED6F58A0AED42A9A1C2F777C73077CB"/>
  </w:style>
  <w:style w:type="paragraph" w:customStyle="1" w:styleId="FC5F3BEA7E2341699EB666967634CF32">
    <w:name w:val="FC5F3BEA7E2341699EB666967634CF32"/>
  </w:style>
  <w:style w:type="paragraph" w:customStyle="1" w:styleId="B99CA1F730BC49D195672055A0480288">
    <w:name w:val="B99CA1F730BC49D195672055A0480288"/>
  </w:style>
  <w:style w:type="paragraph" w:customStyle="1" w:styleId="B313E5F18002431AAC244CB88CDD5918">
    <w:name w:val="B313E5F18002431AAC244CB88CDD5918"/>
  </w:style>
  <w:style w:type="paragraph" w:customStyle="1" w:styleId="794336C7941243C285221730FF6C9E75">
    <w:name w:val="794336C7941243C285221730FF6C9E75"/>
  </w:style>
  <w:style w:type="paragraph" w:customStyle="1" w:styleId="DDC14D9FF1964061B080D6BC81A014A7">
    <w:name w:val="DDC14D9FF1964061B080D6BC81A014A7"/>
  </w:style>
  <w:style w:type="paragraph" w:customStyle="1" w:styleId="5031C32804E042D8870D7865B540C674">
    <w:name w:val="5031C32804E042D8870D7865B540C674"/>
  </w:style>
  <w:style w:type="paragraph" w:customStyle="1" w:styleId="4ABBB8FF16824FB09D3E4C565AD64311">
    <w:name w:val="4ABBB8FF16824FB09D3E4C565AD64311"/>
  </w:style>
  <w:style w:type="paragraph" w:customStyle="1" w:styleId="5933D76C3B464C20B15460F4FF56F6BC">
    <w:name w:val="5933D76C3B464C20B15460F4FF56F6BC"/>
  </w:style>
  <w:style w:type="paragraph" w:customStyle="1" w:styleId="18984A1D3AB34280A9BB1669ED5CF1F6">
    <w:name w:val="18984A1D3AB34280A9BB1669ED5CF1F6"/>
  </w:style>
  <w:style w:type="paragraph" w:customStyle="1" w:styleId="33D6CC4CB6954428880097775EC06C33">
    <w:name w:val="33D6CC4CB6954428880097775EC06C33"/>
  </w:style>
  <w:style w:type="paragraph" w:customStyle="1" w:styleId="CF36D5B6AFD34C25A8B639622E887972">
    <w:name w:val="CF36D5B6AFD34C25A8B639622E887972"/>
  </w:style>
  <w:style w:type="paragraph" w:customStyle="1" w:styleId="F9F841C70B26442CA64516E6FE1D48E3">
    <w:name w:val="F9F841C70B26442CA64516E6FE1D48E3"/>
  </w:style>
  <w:style w:type="paragraph" w:customStyle="1" w:styleId="0CA2088511DF464796E45D613335EEC5">
    <w:name w:val="0CA2088511DF464796E45D613335EEC5"/>
  </w:style>
  <w:style w:type="paragraph" w:customStyle="1" w:styleId="357A006528ED4A5D8F101F8B28555806">
    <w:name w:val="357A006528ED4A5D8F101F8B28555806"/>
  </w:style>
  <w:style w:type="paragraph" w:customStyle="1" w:styleId="7F49D3F82FBF4989B817D0CBF6CDCB47">
    <w:name w:val="7F49D3F82FBF4989B817D0CBF6CDCB47"/>
  </w:style>
  <w:style w:type="paragraph" w:customStyle="1" w:styleId="2654D971DC964E62921EDFBA48A39AF6">
    <w:name w:val="2654D971DC964E62921EDFBA48A39AF6"/>
  </w:style>
  <w:style w:type="paragraph" w:customStyle="1" w:styleId="18DC27152EEB4D268EC58CA9F5D081DB">
    <w:name w:val="18DC27152EEB4D268EC58CA9F5D081DB"/>
  </w:style>
  <w:style w:type="paragraph" w:customStyle="1" w:styleId="9A00ABF75AB94C4EB59EC3C1677486E4">
    <w:name w:val="9A00ABF75AB94C4EB59EC3C1677486E4"/>
  </w:style>
  <w:style w:type="paragraph" w:customStyle="1" w:styleId="CEF8AB5CDC4C404E924CCC70E637EEDB">
    <w:name w:val="CEF8AB5CDC4C404E924CCC70E637EEDB"/>
  </w:style>
  <w:style w:type="paragraph" w:customStyle="1" w:styleId="FE1FB5FD35D34479883A632A62F36536">
    <w:name w:val="FE1FB5FD35D34479883A632A62F36536"/>
  </w:style>
  <w:style w:type="paragraph" w:customStyle="1" w:styleId="E54A73A7242A4285AECC9731F868B9C2">
    <w:name w:val="E54A73A7242A4285AECC9731F868B9C2"/>
  </w:style>
  <w:style w:type="paragraph" w:customStyle="1" w:styleId="265CBE2100DC4543A8A8AEF10336217B">
    <w:name w:val="265CBE2100DC4543A8A8AEF10336217B"/>
  </w:style>
  <w:style w:type="paragraph" w:customStyle="1" w:styleId="F84ED516EA48447F92D503BA79B47233">
    <w:name w:val="F84ED516EA48447F92D503BA79B47233"/>
  </w:style>
  <w:style w:type="paragraph" w:customStyle="1" w:styleId="B0B66E6CD4B64ED3AA70DA061367FF2B">
    <w:name w:val="B0B66E6CD4B64ED3AA70DA061367FF2B"/>
  </w:style>
  <w:style w:type="paragraph" w:customStyle="1" w:styleId="7C1C2CC7B7D944F58A77521A7CA16BB3">
    <w:name w:val="7C1C2CC7B7D944F58A77521A7CA16BB3"/>
  </w:style>
  <w:style w:type="paragraph" w:customStyle="1" w:styleId="385BE7CEFD2B497F8A91DD3FBBB5F99F">
    <w:name w:val="385BE7CEFD2B497F8A91DD3FBBB5F99F"/>
  </w:style>
  <w:style w:type="paragraph" w:customStyle="1" w:styleId="9BFF994B96884CE7B09AD9628C77D4C8">
    <w:name w:val="9BFF994B96884CE7B09AD9628C77D4C8"/>
  </w:style>
  <w:style w:type="paragraph" w:customStyle="1" w:styleId="101961AC26074C23A616F9BC7B2000C9">
    <w:name w:val="101961AC26074C23A616F9BC7B2000C9"/>
  </w:style>
  <w:style w:type="paragraph" w:customStyle="1" w:styleId="A5B4070A46BC47C09768B21FCFDE40AD">
    <w:name w:val="A5B4070A46BC47C09768B21FCFDE40AD"/>
  </w:style>
  <w:style w:type="paragraph" w:customStyle="1" w:styleId="59D63933A4594A6BBD87AC1EB19AA305">
    <w:name w:val="59D63933A4594A6BBD87AC1EB19AA305"/>
    <w:rsid w:val="000C3FAD"/>
  </w:style>
  <w:style w:type="paragraph" w:customStyle="1" w:styleId="D016CD4788224E82927E9F64054F22D4">
    <w:name w:val="D016CD4788224E82927E9F64054F22D4"/>
    <w:rsid w:val="000C3FAD"/>
  </w:style>
  <w:style w:type="paragraph" w:customStyle="1" w:styleId="8DBB4C9AE1BE432A901446DA794A2A75">
    <w:name w:val="8DBB4C9AE1BE432A901446DA794A2A75"/>
    <w:rsid w:val="000C3FAD"/>
  </w:style>
  <w:style w:type="paragraph" w:customStyle="1" w:styleId="5AB4C7D7B7CD427F9F4CE5FFC7322E33">
    <w:name w:val="5AB4C7D7B7CD427F9F4CE5FFC7322E33"/>
    <w:rsid w:val="000C3FAD"/>
  </w:style>
  <w:style w:type="paragraph" w:customStyle="1" w:styleId="2D1BE2A28E6549B09BA877EC008687CE">
    <w:name w:val="2D1BE2A28E6549B09BA877EC008687CE"/>
    <w:rsid w:val="000C3F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80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Akrasi-Mensah Nana Kwadwo</dc:creator>
  <cp:keywords/>
  <dc:description/>
  <cp:lastModifiedBy>Akrasi-Mensah Nana Kwadwo</cp:lastModifiedBy>
  <cp:revision>1</cp:revision>
  <dcterms:created xsi:type="dcterms:W3CDTF">2018-04-03T16:46:00Z</dcterms:created>
  <dcterms:modified xsi:type="dcterms:W3CDTF">2018-04-03T20:20:00Z</dcterms:modified>
  <cp:version/>
</cp:coreProperties>
</file>
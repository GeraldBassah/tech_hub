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7650"/>
        <w:gridCol w:w="2574"/>
      </w:tblGrid>
      <w:tr w:rsidR="002B2D13" w:rsidRPr="00D60069" w:rsidTr="001E0877">
        <w:tc>
          <w:tcPr>
            <w:tcW w:w="7650" w:type="dxa"/>
          </w:tcPr>
          <w:p w:rsidR="002B2D13" w:rsidRPr="00D60069" w:rsidRDefault="004B3354" w:rsidP="004B3354">
            <w:pPr>
              <w:pStyle w:val="Title"/>
            </w:pPr>
            <w:r>
              <w:t>SKYTECH MEETING</w:t>
            </w:r>
          </w:p>
        </w:tc>
        <w:tc>
          <w:tcPr>
            <w:tcW w:w="2574" w:type="dxa"/>
            <w:vAlign w:val="bottom"/>
          </w:tcPr>
          <w:p w:rsidR="00D62E01" w:rsidRPr="00D60069" w:rsidRDefault="004B3354">
            <w:pPr>
              <w:pStyle w:val="Heading3"/>
            </w:pPr>
            <w:r>
              <w:t>12</w:t>
            </w:r>
            <w:r w:rsidRPr="004B3354">
              <w:rPr>
                <w:vertAlign w:val="superscript"/>
              </w:rPr>
              <w:t>th</w:t>
            </w:r>
            <w:r>
              <w:t xml:space="preserve"> April, 2018</w:t>
            </w:r>
          </w:p>
          <w:p w:rsidR="00D62E01" w:rsidRPr="00D60069" w:rsidRDefault="004B3354">
            <w:pPr>
              <w:pStyle w:val="Heading3"/>
            </w:pPr>
            <w:r>
              <w:t>1.10pm</w:t>
            </w:r>
          </w:p>
          <w:p w:rsidR="002B2D13" w:rsidRPr="00D60069" w:rsidRDefault="004B3354" w:rsidP="004B3354">
            <w:pPr>
              <w:pStyle w:val="Heading3"/>
            </w:pPr>
            <w:r>
              <w:t>Petroleum Building, College of Engineering.</w:t>
            </w:r>
          </w:p>
        </w:tc>
      </w:tr>
    </w:tbl>
    <w:tbl>
      <w:tblPr>
        <w:tblStyle w:val="PlainTable5"/>
        <w:tblW w:w="5000" w:type="pct"/>
        <w:tblCellMar>
          <w:top w:w="14" w:type="dxa"/>
          <w:left w:w="0" w:type="dxa"/>
          <w:bottom w:w="14" w:type="dxa"/>
          <w:right w:w="0" w:type="dxa"/>
        </w:tblCellMar>
        <w:tblLook w:val="0600" w:firstRow="0" w:lastRow="0" w:firstColumn="0" w:lastColumn="0" w:noHBand="1" w:noVBand="1"/>
        <w:tblDescription w:val="Layout table"/>
      </w:tblPr>
      <w:tblGrid>
        <w:gridCol w:w="1946"/>
        <w:gridCol w:w="3184"/>
        <w:gridCol w:w="1779"/>
        <w:gridCol w:w="3315"/>
      </w:tblGrid>
      <w:tr w:rsidR="002B2D13" w:rsidRPr="00D60069" w:rsidTr="00E048B4">
        <w:sdt>
          <w:sdtPr>
            <w:id w:val="834805806"/>
            <w:placeholder>
              <w:docPart w:val="DB542139BC19480AA427475DC206DF00"/>
            </w:placeholder>
            <w:temporary/>
            <w:showingPlcHdr/>
            <w15:appearance w15:val="hidden"/>
          </w:sdtPr>
          <w:sdtEndPr/>
          <w:sdtContent>
            <w:tc>
              <w:tcPr>
                <w:tcW w:w="1946" w:type="dxa"/>
                <w:tcMar>
                  <w:top w:w="144" w:type="dxa"/>
                </w:tcMar>
              </w:tcPr>
              <w:p w:rsidR="002B2D13" w:rsidRPr="00D60069" w:rsidRDefault="006344A8" w:rsidP="00D60069">
                <w:pPr>
                  <w:pStyle w:val="Heading2"/>
                  <w:spacing w:after="80"/>
                  <w:outlineLvl w:val="1"/>
                </w:pPr>
                <w:r w:rsidRPr="00D60069">
                  <w:t>Meeting called by:</w:t>
                </w:r>
              </w:p>
            </w:tc>
          </w:sdtContent>
        </w:sdt>
        <w:tc>
          <w:tcPr>
            <w:tcW w:w="3184" w:type="dxa"/>
            <w:tcMar>
              <w:top w:w="144" w:type="dxa"/>
            </w:tcMar>
          </w:tcPr>
          <w:p w:rsidR="002B2D13" w:rsidRPr="00D60069" w:rsidRDefault="004B3354" w:rsidP="004B3354">
            <w:pPr>
              <w:spacing w:after="80"/>
            </w:pPr>
            <w:r>
              <w:t xml:space="preserve">Joshua </w:t>
            </w:r>
            <w:proofErr w:type="spellStart"/>
            <w:r>
              <w:t>Asare</w:t>
            </w:r>
            <w:proofErr w:type="spellEnd"/>
          </w:p>
        </w:tc>
        <w:tc>
          <w:tcPr>
            <w:tcW w:w="1779" w:type="dxa"/>
            <w:tcMar>
              <w:top w:w="144" w:type="dxa"/>
            </w:tcMar>
          </w:tcPr>
          <w:p w:rsidR="002B2D13" w:rsidRPr="00D60069" w:rsidRDefault="00252F8E" w:rsidP="00D60069">
            <w:pPr>
              <w:pStyle w:val="Heading2"/>
              <w:spacing w:after="80"/>
              <w:outlineLvl w:val="1"/>
            </w:pPr>
            <w:sdt>
              <w:sdtPr>
                <w:id w:val="-442851289"/>
                <w:placeholder>
                  <w:docPart w:val="8A595845A05C4B8E91974279C1FB7400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Type of meeting:</w:t>
                </w:r>
              </w:sdtContent>
            </w:sdt>
          </w:p>
        </w:tc>
        <w:tc>
          <w:tcPr>
            <w:tcW w:w="3315" w:type="dxa"/>
            <w:tcMar>
              <w:top w:w="144" w:type="dxa"/>
            </w:tcMar>
          </w:tcPr>
          <w:p w:rsidR="002B2D13" w:rsidRPr="00D60069" w:rsidRDefault="004B3354" w:rsidP="004B3354">
            <w:pPr>
              <w:spacing w:after="80"/>
            </w:pPr>
            <w:r>
              <w:t>Discussion</w:t>
            </w:r>
          </w:p>
        </w:tc>
      </w:tr>
      <w:tr w:rsidR="002B2D13" w:rsidRPr="00D60069" w:rsidTr="00E048B4">
        <w:tc>
          <w:tcPr>
            <w:tcW w:w="1946" w:type="dxa"/>
          </w:tcPr>
          <w:p w:rsidR="002B2D13" w:rsidRPr="00D60069" w:rsidRDefault="002B2D13" w:rsidP="00D60069">
            <w:pPr>
              <w:pStyle w:val="Heading2"/>
              <w:spacing w:after="80"/>
              <w:outlineLvl w:val="1"/>
            </w:pPr>
          </w:p>
        </w:tc>
        <w:tc>
          <w:tcPr>
            <w:tcW w:w="3184" w:type="dxa"/>
          </w:tcPr>
          <w:p w:rsidR="002B2D13" w:rsidRPr="00D60069" w:rsidRDefault="002B2D13" w:rsidP="00D60069">
            <w:pPr>
              <w:spacing w:after="80"/>
            </w:pPr>
          </w:p>
        </w:tc>
        <w:tc>
          <w:tcPr>
            <w:tcW w:w="1779" w:type="dxa"/>
          </w:tcPr>
          <w:p w:rsidR="002B2D13" w:rsidRPr="00D60069" w:rsidRDefault="00252F8E" w:rsidP="00D60069">
            <w:pPr>
              <w:pStyle w:val="Heading2"/>
              <w:spacing w:after="80"/>
              <w:outlineLvl w:val="1"/>
            </w:pPr>
            <w:sdt>
              <w:sdtPr>
                <w:id w:val="795647141"/>
                <w:placeholder>
                  <w:docPart w:val="6D26D1916C0C412BB2150C914A922AEE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Note taker:</w:t>
                </w:r>
              </w:sdtContent>
            </w:sdt>
          </w:p>
        </w:tc>
        <w:tc>
          <w:tcPr>
            <w:tcW w:w="3315" w:type="dxa"/>
          </w:tcPr>
          <w:p w:rsidR="002B2D13" w:rsidRPr="00D60069" w:rsidRDefault="004B3354" w:rsidP="004B3354">
            <w:pPr>
              <w:spacing w:after="80"/>
            </w:pPr>
            <w:r>
              <w:t>Akrasi-Mensah</w:t>
            </w:r>
          </w:p>
        </w:tc>
      </w:tr>
      <w:tr w:rsidR="002B2D13" w:rsidRPr="00D60069" w:rsidTr="00E048B4">
        <w:tc>
          <w:tcPr>
            <w:tcW w:w="1946" w:type="dxa"/>
          </w:tcPr>
          <w:p w:rsidR="002B2D13" w:rsidRPr="00D60069" w:rsidRDefault="00252F8E" w:rsidP="00D60069">
            <w:pPr>
              <w:pStyle w:val="Heading2"/>
              <w:spacing w:after="80"/>
              <w:outlineLvl w:val="1"/>
            </w:pPr>
            <w:sdt>
              <w:sdtPr>
                <w:id w:val="-1232768380"/>
                <w:placeholder>
                  <w:docPart w:val="1138DE5E0626441D88979B371B7E3C6D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Timekeeper:</w:t>
                </w:r>
              </w:sdtContent>
            </w:sdt>
          </w:p>
        </w:tc>
        <w:tc>
          <w:tcPr>
            <w:tcW w:w="3184" w:type="dxa"/>
          </w:tcPr>
          <w:p w:rsidR="002B2D13" w:rsidRPr="00D60069" w:rsidRDefault="004B3354" w:rsidP="004B3354">
            <w:pPr>
              <w:spacing w:after="80"/>
            </w:pPr>
            <w:r>
              <w:t>Akrasi-Mensah</w:t>
            </w:r>
          </w:p>
        </w:tc>
        <w:tc>
          <w:tcPr>
            <w:tcW w:w="1779" w:type="dxa"/>
          </w:tcPr>
          <w:p w:rsidR="002B2D13" w:rsidRPr="00D60069" w:rsidRDefault="002B2D13" w:rsidP="00D60069">
            <w:pPr>
              <w:pStyle w:val="Heading2"/>
              <w:spacing w:after="80"/>
              <w:outlineLvl w:val="1"/>
            </w:pPr>
          </w:p>
        </w:tc>
        <w:tc>
          <w:tcPr>
            <w:tcW w:w="3315" w:type="dxa"/>
          </w:tcPr>
          <w:p w:rsidR="002B2D13" w:rsidRPr="00D60069" w:rsidRDefault="002B2D13" w:rsidP="00D60069">
            <w:pPr>
              <w:spacing w:after="80"/>
            </w:pPr>
          </w:p>
        </w:tc>
      </w:tr>
    </w:tbl>
    <w:tbl>
      <w:tblPr>
        <w:tblW w:w="5000" w:type="pct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980"/>
        <w:gridCol w:w="8244"/>
      </w:tblGrid>
      <w:tr w:rsidR="002B2D13" w:rsidRPr="00D60069" w:rsidTr="00E048B4">
        <w:tc>
          <w:tcPr>
            <w:tcW w:w="1980" w:type="dxa"/>
            <w:tcMar>
              <w:top w:w="144" w:type="dxa"/>
            </w:tcMar>
          </w:tcPr>
          <w:p w:rsidR="002B2D13" w:rsidRPr="00D60069" w:rsidRDefault="00252F8E">
            <w:pPr>
              <w:pStyle w:val="Heading2"/>
            </w:pPr>
            <w:sdt>
              <w:sdtPr>
                <w:id w:val="1643469904"/>
                <w:placeholder>
                  <w:docPart w:val="B5023F7A4FF744F69F1B50BEEB3FD519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Attendees:</w:t>
                </w:r>
              </w:sdtContent>
            </w:sdt>
          </w:p>
        </w:tc>
        <w:tc>
          <w:tcPr>
            <w:tcW w:w="8244" w:type="dxa"/>
            <w:tcMar>
              <w:top w:w="144" w:type="dxa"/>
            </w:tcMar>
          </w:tcPr>
          <w:p w:rsidR="002B2D13" w:rsidRPr="00D60069" w:rsidRDefault="004B3354" w:rsidP="004B3354">
            <w:r>
              <w:t>All present</w:t>
            </w:r>
          </w:p>
        </w:tc>
      </w:tr>
      <w:tr w:rsidR="002B2D13" w:rsidRPr="00D60069" w:rsidTr="00E048B4">
        <w:tc>
          <w:tcPr>
            <w:tcW w:w="1980" w:type="dxa"/>
          </w:tcPr>
          <w:p w:rsidR="002B2D13" w:rsidRPr="00D60069" w:rsidRDefault="00252F8E">
            <w:pPr>
              <w:pStyle w:val="Heading2"/>
            </w:pPr>
            <w:sdt>
              <w:sdtPr>
                <w:id w:val="-1255275818"/>
                <w:placeholder>
                  <w:docPart w:val="8E49F5F209C245C1BB82789B78C90BDB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Please read:</w:t>
                </w:r>
              </w:sdtContent>
            </w:sdt>
          </w:p>
        </w:tc>
        <w:tc>
          <w:tcPr>
            <w:tcW w:w="8244" w:type="dxa"/>
          </w:tcPr>
          <w:p w:rsidR="002B2D13" w:rsidRPr="00D60069" w:rsidRDefault="004B3354" w:rsidP="004B3354">
            <w:r>
              <w:t>N/A</w:t>
            </w:r>
          </w:p>
        </w:tc>
      </w:tr>
      <w:tr w:rsidR="002B2D13" w:rsidRPr="00D60069" w:rsidTr="00E048B4">
        <w:tc>
          <w:tcPr>
            <w:tcW w:w="1980" w:type="dxa"/>
          </w:tcPr>
          <w:p w:rsidR="002B2D13" w:rsidRPr="00D60069" w:rsidRDefault="00252F8E">
            <w:pPr>
              <w:pStyle w:val="Heading2"/>
            </w:pPr>
            <w:sdt>
              <w:sdtPr>
                <w:id w:val="681237791"/>
                <w:placeholder>
                  <w:docPart w:val="1FBCEF82AF524EE5B99A33878D60612A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Please bring:</w:t>
                </w:r>
              </w:sdtContent>
            </w:sdt>
          </w:p>
        </w:tc>
        <w:tc>
          <w:tcPr>
            <w:tcW w:w="8244" w:type="dxa"/>
          </w:tcPr>
          <w:p w:rsidR="002B2D13" w:rsidRPr="00D60069" w:rsidRDefault="004B3354" w:rsidP="004B3354">
            <w:r>
              <w:t>N/A</w:t>
            </w:r>
          </w:p>
        </w:tc>
      </w:tr>
    </w:tbl>
    <w:sdt>
      <w:sdtPr>
        <w:id w:val="-2901889"/>
        <w:placeholder>
          <w:docPart w:val="25D99D2368984CC4898CF1BACD4295FC"/>
        </w:placeholder>
        <w:temporary/>
        <w:showingPlcHdr/>
        <w15:appearance w15:val="hidden"/>
      </w:sdtPr>
      <w:sdtEndPr/>
      <w:sdtContent>
        <w:p w:rsidR="002B2D13" w:rsidRPr="00D60069" w:rsidRDefault="006344A8">
          <w:pPr>
            <w:pStyle w:val="Heading1"/>
          </w:pPr>
          <w:r w:rsidRPr="00D60069">
            <w:t>Minutes</w:t>
          </w:r>
        </w:p>
      </w:sdtContent>
    </w:sdt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620"/>
        <w:gridCol w:w="4970"/>
        <w:gridCol w:w="1324"/>
        <w:gridCol w:w="2310"/>
      </w:tblGrid>
      <w:tr w:rsidR="002B2D13" w:rsidRPr="00D60069" w:rsidTr="00D62E01">
        <w:tc>
          <w:tcPr>
            <w:tcW w:w="1620" w:type="dxa"/>
          </w:tcPr>
          <w:bookmarkStart w:id="0" w:name="MinuteItems"/>
          <w:bookmarkStart w:id="1" w:name="MinuteTopicSection"/>
          <w:bookmarkEnd w:id="0"/>
          <w:p w:rsidR="002B2D13" w:rsidRPr="00D60069" w:rsidRDefault="00252F8E">
            <w:pPr>
              <w:pStyle w:val="Heading2"/>
            </w:pPr>
            <w:sdt>
              <w:sdtPr>
                <w:id w:val="90904773"/>
                <w:placeholder>
                  <w:docPart w:val="7CE3A1FF7B7B4DB8B84CDC6D7A66026B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Agenda item:</w:t>
                </w:r>
              </w:sdtContent>
            </w:sdt>
          </w:p>
        </w:tc>
        <w:tc>
          <w:tcPr>
            <w:tcW w:w="4970" w:type="dxa"/>
          </w:tcPr>
          <w:p w:rsidR="002B2D13" w:rsidRPr="00D60069" w:rsidRDefault="004B3354" w:rsidP="004B3354">
            <w:r>
              <w:t>Progress on UI</w:t>
            </w:r>
          </w:p>
        </w:tc>
        <w:tc>
          <w:tcPr>
            <w:tcW w:w="1324" w:type="dxa"/>
          </w:tcPr>
          <w:p w:rsidR="002B2D13" w:rsidRPr="00D60069" w:rsidRDefault="00252F8E">
            <w:pPr>
              <w:pStyle w:val="Heading2"/>
            </w:pPr>
            <w:sdt>
              <w:sdtPr>
                <w:id w:val="1737199064"/>
                <w:placeholder>
                  <w:docPart w:val="B960DB92A21B485089190893B1C80F85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Presenter:</w:t>
                </w:r>
              </w:sdtContent>
            </w:sdt>
          </w:p>
        </w:tc>
        <w:tc>
          <w:tcPr>
            <w:tcW w:w="2310" w:type="dxa"/>
          </w:tcPr>
          <w:p w:rsidR="002B2D13" w:rsidRPr="00D60069" w:rsidRDefault="004B3354" w:rsidP="004B3354">
            <w:r>
              <w:t xml:space="preserve">Joshua </w:t>
            </w:r>
          </w:p>
        </w:tc>
      </w:tr>
    </w:tbl>
    <w:p w:rsidR="002B2D13" w:rsidRPr="00D60069" w:rsidRDefault="00252F8E">
      <w:pPr>
        <w:pStyle w:val="Heading4"/>
      </w:pPr>
      <w:sdt>
        <w:sdtPr>
          <w:id w:val="-391195506"/>
          <w:placeholder>
            <w:docPart w:val="C365A6879AD747ABA7382A46A3A1EE4D"/>
          </w:placeholder>
          <w:temporary/>
          <w:showingPlcHdr/>
          <w15:appearance w15:val="hidden"/>
        </w:sdtPr>
        <w:sdtEndPr/>
        <w:sdtContent>
          <w:r w:rsidR="006344A8" w:rsidRPr="00D60069">
            <w:t>Discussion:</w:t>
          </w:r>
        </w:sdtContent>
      </w:sdt>
    </w:p>
    <w:p w:rsidR="002B2D13" w:rsidRDefault="004B3354" w:rsidP="004B3354">
      <w:pPr>
        <w:pStyle w:val="ListParagraph"/>
        <w:numPr>
          <w:ilvl w:val="0"/>
          <w:numId w:val="7"/>
        </w:numPr>
      </w:pPr>
      <w:r>
        <w:t xml:space="preserve">Change of image and background </w:t>
      </w:r>
      <w:proofErr w:type="spellStart"/>
      <w:r>
        <w:t>colour</w:t>
      </w:r>
      <w:proofErr w:type="spellEnd"/>
      <w:r>
        <w:t xml:space="preserve"> for splash screen</w:t>
      </w:r>
    </w:p>
    <w:p w:rsidR="004B3354" w:rsidRDefault="004B3354" w:rsidP="004B3354">
      <w:pPr>
        <w:pStyle w:val="ListParagraph"/>
        <w:numPr>
          <w:ilvl w:val="0"/>
          <w:numId w:val="7"/>
        </w:numPr>
      </w:pPr>
      <w:r>
        <w:t>Removal of settings from sidebar</w:t>
      </w:r>
    </w:p>
    <w:p w:rsidR="004B3354" w:rsidRPr="00D60069" w:rsidRDefault="004B3354" w:rsidP="004B3354">
      <w:pPr>
        <w:pStyle w:val="ListParagraph"/>
        <w:numPr>
          <w:ilvl w:val="0"/>
          <w:numId w:val="7"/>
        </w:numPr>
      </w:pPr>
      <w:r>
        <w:t>Sidebar button at the top</w:t>
      </w:r>
    </w:p>
    <w:p w:rsidR="002B2D13" w:rsidRPr="00D60069" w:rsidRDefault="00252F8E">
      <w:pPr>
        <w:pStyle w:val="Heading4"/>
      </w:pPr>
      <w:sdt>
        <w:sdtPr>
          <w:id w:val="1574465788"/>
          <w:placeholder>
            <w:docPart w:val="42CA96AECD634BF581FA9F5597E52A00"/>
          </w:placeholder>
          <w:temporary/>
          <w:showingPlcHdr/>
          <w15:appearance w15:val="hidden"/>
        </w:sdtPr>
        <w:sdtEndPr/>
        <w:sdtContent>
          <w:r w:rsidR="006344A8" w:rsidRPr="00D60069">
            <w:t>Conclusions:</w:t>
          </w:r>
        </w:sdtContent>
      </w:sdt>
    </w:p>
    <w:p w:rsidR="002B2D13" w:rsidRDefault="009D2494" w:rsidP="009D2494">
      <w:pPr>
        <w:pStyle w:val="ListParagraph"/>
        <w:numPr>
          <w:ilvl w:val="0"/>
          <w:numId w:val="7"/>
        </w:numPr>
      </w:pPr>
      <w:r>
        <w:t>The image for the splash screen will be changed.</w:t>
      </w:r>
    </w:p>
    <w:p w:rsidR="009D2494" w:rsidRPr="00D60069" w:rsidRDefault="009D2494" w:rsidP="009D2494">
      <w:pPr>
        <w:pStyle w:val="ListParagraph"/>
        <w:numPr>
          <w:ilvl w:val="0"/>
          <w:numId w:val="7"/>
        </w:numPr>
      </w:pPr>
      <w:r>
        <w:t>A menu button for the sidebar will be included.</w:t>
      </w:r>
    </w:p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2B2D13" w:rsidRPr="00D60069" w:rsidTr="001E0877">
        <w:trPr>
          <w:tblHeader/>
        </w:trPr>
        <w:tc>
          <w:tcPr>
            <w:tcW w:w="5310" w:type="dxa"/>
            <w:vAlign w:val="bottom"/>
          </w:tcPr>
          <w:bookmarkStart w:id="2" w:name="MinuteDiscussion"/>
          <w:bookmarkStart w:id="3" w:name="MinuteActionItems"/>
          <w:bookmarkEnd w:id="2"/>
          <w:bookmarkEnd w:id="3"/>
          <w:p w:rsidR="002B2D13" w:rsidRPr="00D60069" w:rsidRDefault="00252F8E" w:rsidP="00D60069">
            <w:pPr>
              <w:pStyle w:val="Heading2"/>
              <w:spacing w:after="80"/>
              <w:outlineLvl w:val="1"/>
            </w:pPr>
            <w:sdt>
              <w:sdtPr>
                <w:id w:val="-1717032099"/>
                <w:placeholder>
                  <w:docPart w:val="727E538770954F7984A337279F47ADA8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Action items</w:t>
                </w:r>
              </w:sdtContent>
            </w:sdt>
          </w:p>
        </w:tc>
        <w:bookmarkStart w:id="4" w:name="MinutePersonResponsible"/>
        <w:bookmarkEnd w:id="4"/>
        <w:tc>
          <w:tcPr>
            <w:tcW w:w="3060" w:type="dxa"/>
            <w:vAlign w:val="bottom"/>
          </w:tcPr>
          <w:p w:rsidR="002B2D13" w:rsidRPr="00D60069" w:rsidRDefault="00252F8E" w:rsidP="00D60069">
            <w:pPr>
              <w:pStyle w:val="Heading2"/>
              <w:spacing w:after="80"/>
              <w:outlineLvl w:val="1"/>
            </w:pPr>
            <w:sdt>
              <w:sdtPr>
                <w:id w:val="-319821758"/>
                <w:placeholder>
                  <w:docPart w:val="E330F8430EE84011BFB425E70699DB54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Person responsible</w:t>
                </w:r>
              </w:sdtContent>
            </w:sdt>
          </w:p>
        </w:tc>
        <w:bookmarkStart w:id="5" w:name="MinuteDeadline"/>
        <w:bookmarkEnd w:id="5"/>
        <w:tc>
          <w:tcPr>
            <w:tcW w:w="1854" w:type="dxa"/>
            <w:vAlign w:val="bottom"/>
          </w:tcPr>
          <w:p w:rsidR="002B2D13" w:rsidRPr="00D60069" w:rsidRDefault="00252F8E" w:rsidP="00D60069">
            <w:pPr>
              <w:pStyle w:val="Heading2"/>
              <w:spacing w:after="80"/>
              <w:outlineLvl w:val="1"/>
            </w:pPr>
            <w:sdt>
              <w:sdtPr>
                <w:id w:val="433413345"/>
                <w:placeholder>
                  <w:docPart w:val="A25CB5C0B2B9420C9719607801ED6336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Deadline</w:t>
                </w:r>
              </w:sdtContent>
            </w:sdt>
          </w:p>
        </w:tc>
      </w:tr>
      <w:tr w:rsidR="002B2D13" w:rsidRPr="00D60069" w:rsidTr="00D60069">
        <w:tc>
          <w:tcPr>
            <w:tcW w:w="5310" w:type="dxa"/>
          </w:tcPr>
          <w:p w:rsidR="002B2D13" w:rsidRPr="00D60069" w:rsidRDefault="004B3354" w:rsidP="004B3354">
            <w:pPr>
              <w:pStyle w:val="ListBullet"/>
              <w:spacing w:after="80"/>
            </w:pPr>
            <w:r>
              <w:t>Splash screen</w:t>
            </w:r>
          </w:p>
        </w:tc>
        <w:tc>
          <w:tcPr>
            <w:tcW w:w="3060" w:type="dxa"/>
          </w:tcPr>
          <w:p w:rsidR="002B2D13" w:rsidRPr="00D60069" w:rsidRDefault="004B3354" w:rsidP="004B3354">
            <w:pPr>
              <w:spacing w:after="80"/>
            </w:pPr>
            <w:r>
              <w:t>Gerald</w:t>
            </w:r>
          </w:p>
        </w:tc>
        <w:tc>
          <w:tcPr>
            <w:tcW w:w="1854" w:type="dxa"/>
          </w:tcPr>
          <w:p w:rsidR="002B2D13" w:rsidRPr="00D60069" w:rsidRDefault="004B3354" w:rsidP="004B3354">
            <w:pPr>
              <w:spacing w:after="80"/>
            </w:pPr>
            <w:r>
              <w:t>End of week</w:t>
            </w:r>
          </w:p>
        </w:tc>
      </w:tr>
      <w:tr w:rsidR="002B2D13" w:rsidRPr="00D60069" w:rsidTr="00D60069">
        <w:tc>
          <w:tcPr>
            <w:tcW w:w="5310" w:type="dxa"/>
          </w:tcPr>
          <w:p w:rsidR="002B2D13" w:rsidRPr="00D60069" w:rsidRDefault="004B3354" w:rsidP="004B3354">
            <w:pPr>
              <w:pStyle w:val="ListBullet"/>
              <w:spacing w:after="80"/>
            </w:pPr>
            <w:r>
              <w:t>Sidebar</w:t>
            </w:r>
          </w:p>
        </w:tc>
        <w:tc>
          <w:tcPr>
            <w:tcW w:w="3060" w:type="dxa"/>
          </w:tcPr>
          <w:p w:rsidR="002B2D13" w:rsidRPr="00D60069" w:rsidRDefault="004B3354" w:rsidP="004B3354">
            <w:pPr>
              <w:spacing w:after="80"/>
            </w:pPr>
            <w:r>
              <w:t>Joshua</w:t>
            </w:r>
          </w:p>
        </w:tc>
        <w:tc>
          <w:tcPr>
            <w:tcW w:w="1854" w:type="dxa"/>
          </w:tcPr>
          <w:p w:rsidR="002B2D13" w:rsidRPr="00D60069" w:rsidRDefault="004B3354" w:rsidP="004B3354">
            <w:pPr>
              <w:spacing w:after="80"/>
            </w:pPr>
            <w:r>
              <w:t>End of week</w:t>
            </w:r>
          </w:p>
        </w:tc>
      </w:tr>
      <w:tr w:rsidR="002B2D13" w:rsidRPr="00D60069" w:rsidTr="00D60069">
        <w:tc>
          <w:tcPr>
            <w:tcW w:w="5310" w:type="dxa"/>
            <w:tcMar>
              <w:bottom w:w="288" w:type="dxa"/>
            </w:tcMar>
          </w:tcPr>
          <w:p w:rsidR="002B2D13" w:rsidRPr="00D60069" w:rsidRDefault="002B2D13" w:rsidP="004B3354">
            <w:pPr>
              <w:pStyle w:val="ListBullet"/>
              <w:numPr>
                <w:ilvl w:val="0"/>
                <w:numId w:val="0"/>
              </w:numPr>
              <w:spacing w:after="80"/>
              <w:ind w:left="360"/>
            </w:pPr>
          </w:p>
        </w:tc>
        <w:tc>
          <w:tcPr>
            <w:tcW w:w="3060" w:type="dxa"/>
            <w:tcMar>
              <w:bottom w:w="288" w:type="dxa"/>
            </w:tcMar>
          </w:tcPr>
          <w:p w:rsidR="002B2D13" w:rsidRPr="00D60069" w:rsidRDefault="002B2D13" w:rsidP="00D60069">
            <w:pPr>
              <w:spacing w:after="80"/>
            </w:pPr>
          </w:p>
        </w:tc>
        <w:tc>
          <w:tcPr>
            <w:tcW w:w="1854" w:type="dxa"/>
            <w:tcMar>
              <w:bottom w:w="288" w:type="dxa"/>
            </w:tcMar>
          </w:tcPr>
          <w:p w:rsidR="002B2D13" w:rsidRPr="00D60069" w:rsidRDefault="002B2D13" w:rsidP="00D60069">
            <w:pPr>
              <w:spacing w:after="80"/>
            </w:pPr>
          </w:p>
        </w:tc>
      </w:tr>
    </w:tbl>
    <w:tbl>
      <w:tblPr>
        <w:tblW w:w="5000" w:type="pct"/>
        <w:tblBorders>
          <w:top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Content table"/>
      </w:tblPr>
      <w:tblGrid>
        <w:gridCol w:w="1620"/>
        <w:gridCol w:w="4970"/>
        <w:gridCol w:w="1324"/>
        <w:gridCol w:w="2310"/>
      </w:tblGrid>
      <w:tr w:rsidR="00D62E01" w:rsidRPr="00D60069" w:rsidTr="00D62E01">
        <w:tc>
          <w:tcPr>
            <w:tcW w:w="1620" w:type="dxa"/>
          </w:tcPr>
          <w:bookmarkEnd w:id="1"/>
          <w:p w:rsidR="00D62E01" w:rsidRPr="00D60069" w:rsidRDefault="00252F8E" w:rsidP="006344A8">
            <w:pPr>
              <w:pStyle w:val="Heading2"/>
            </w:pPr>
            <w:sdt>
              <w:sdtPr>
                <w:id w:val="113951409"/>
                <w:placeholder>
                  <w:docPart w:val="880341EBD52B408989B7B24F06D54D06"/>
                </w:placeholder>
                <w:temporary/>
                <w:showingPlcHdr/>
                <w15:appearance w15:val="hidden"/>
              </w:sdtPr>
              <w:sdtEndPr/>
              <w:sdtContent>
                <w:r w:rsidR="00D62E01" w:rsidRPr="00D60069">
                  <w:t>Agenda item:</w:t>
                </w:r>
              </w:sdtContent>
            </w:sdt>
          </w:p>
        </w:tc>
        <w:tc>
          <w:tcPr>
            <w:tcW w:w="4970" w:type="dxa"/>
          </w:tcPr>
          <w:p w:rsidR="00D62E01" w:rsidRPr="00D60069" w:rsidRDefault="009D2494" w:rsidP="009D2494">
            <w:r>
              <w:t>Database</w:t>
            </w:r>
          </w:p>
        </w:tc>
        <w:tc>
          <w:tcPr>
            <w:tcW w:w="1324" w:type="dxa"/>
          </w:tcPr>
          <w:p w:rsidR="00D62E01" w:rsidRPr="00D60069" w:rsidRDefault="00252F8E" w:rsidP="006344A8">
            <w:pPr>
              <w:pStyle w:val="Heading2"/>
            </w:pPr>
            <w:sdt>
              <w:sdtPr>
                <w:id w:val="1072624145"/>
                <w:placeholder>
                  <w:docPart w:val="F88DEABAB32945C686D874EACCE0703E"/>
                </w:placeholder>
                <w:temporary/>
                <w:showingPlcHdr/>
                <w15:appearance w15:val="hidden"/>
              </w:sdtPr>
              <w:sdtEndPr/>
              <w:sdtContent>
                <w:r w:rsidR="00D62E01" w:rsidRPr="00D60069">
                  <w:t>Presenter:</w:t>
                </w:r>
              </w:sdtContent>
            </w:sdt>
          </w:p>
        </w:tc>
        <w:tc>
          <w:tcPr>
            <w:tcW w:w="2310" w:type="dxa"/>
          </w:tcPr>
          <w:p w:rsidR="00D62E01" w:rsidRPr="00D60069" w:rsidRDefault="009D2494" w:rsidP="009D2494">
            <w:proofErr w:type="spellStart"/>
            <w:r>
              <w:t>Baafi</w:t>
            </w:r>
            <w:proofErr w:type="spellEnd"/>
            <w:r>
              <w:t xml:space="preserve"> Kwadwo</w:t>
            </w:r>
          </w:p>
        </w:tc>
      </w:tr>
    </w:tbl>
    <w:p w:rsidR="00D62E01" w:rsidRPr="00D60069" w:rsidRDefault="00252F8E" w:rsidP="00D62E01">
      <w:pPr>
        <w:pStyle w:val="Heading4"/>
      </w:pPr>
      <w:sdt>
        <w:sdtPr>
          <w:id w:val="1495455185"/>
          <w:placeholder>
            <w:docPart w:val="0B7A1CD7DFBF423F884EA300462004A1"/>
          </w:placeholder>
          <w:temporary/>
          <w:showingPlcHdr/>
          <w15:appearance w15:val="hidden"/>
        </w:sdtPr>
        <w:sdtEndPr/>
        <w:sdtContent>
          <w:r w:rsidR="00D62E01" w:rsidRPr="00D60069">
            <w:t>Discussion:</w:t>
          </w:r>
        </w:sdtContent>
      </w:sdt>
    </w:p>
    <w:p w:rsidR="00D62E01" w:rsidRDefault="009D2494" w:rsidP="009D2494">
      <w:pPr>
        <w:pStyle w:val="ListParagraph"/>
        <w:numPr>
          <w:ilvl w:val="0"/>
          <w:numId w:val="7"/>
        </w:numPr>
      </w:pPr>
      <w:r>
        <w:t>Queries</w:t>
      </w:r>
    </w:p>
    <w:p w:rsidR="009D2494" w:rsidRPr="00D60069" w:rsidRDefault="009D2494" w:rsidP="009D2494">
      <w:pPr>
        <w:pStyle w:val="ListParagraph"/>
        <w:numPr>
          <w:ilvl w:val="0"/>
          <w:numId w:val="7"/>
        </w:numPr>
      </w:pPr>
      <w:r>
        <w:t>Finding news from campus to display in the app</w:t>
      </w:r>
    </w:p>
    <w:p w:rsidR="00D62E01" w:rsidRPr="00D60069" w:rsidRDefault="00252F8E" w:rsidP="00D62E01">
      <w:pPr>
        <w:pStyle w:val="Heading4"/>
      </w:pPr>
      <w:sdt>
        <w:sdtPr>
          <w:id w:val="-1295436725"/>
          <w:placeholder>
            <w:docPart w:val="067EBE862C87409D9137374798E79728"/>
          </w:placeholder>
          <w:temporary/>
          <w:showingPlcHdr/>
          <w15:appearance w15:val="hidden"/>
        </w:sdtPr>
        <w:sdtEndPr/>
        <w:sdtContent>
          <w:r w:rsidR="00D62E01" w:rsidRPr="00D60069">
            <w:t>Conclusions:</w:t>
          </w:r>
        </w:sdtContent>
      </w:sdt>
    </w:p>
    <w:p w:rsidR="00D62E01" w:rsidRPr="00D60069" w:rsidRDefault="009D2494" w:rsidP="009D2494">
      <w:pPr>
        <w:pStyle w:val="ListParagraph"/>
        <w:numPr>
          <w:ilvl w:val="0"/>
          <w:numId w:val="7"/>
        </w:numPr>
      </w:pPr>
      <w:r>
        <w:t>Finish working on queries for database.</w:t>
      </w:r>
    </w:p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D60069" w:rsidRPr="00D60069" w:rsidTr="001E0877">
        <w:trPr>
          <w:tblHeader/>
        </w:trPr>
        <w:tc>
          <w:tcPr>
            <w:tcW w:w="5310" w:type="dxa"/>
            <w:vAlign w:val="bottom"/>
          </w:tcPr>
          <w:p w:rsidR="00D60069" w:rsidRPr="00D60069" w:rsidRDefault="00252F8E" w:rsidP="00284200">
            <w:pPr>
              <w:pStyle w:val="Heading2"/>
              <w:spacing w:after="80"/>
              <w:outlineLvl w:val="1"/>
            </w:pPr>
            <w:sdt>
              <w:sdtPr>
                <w:id w:val="1576775990"/>
                <w:placeholder>
                  <w:docPart w:val="CEC56990BBAA4DAEA9CCBB4B75E9B5D6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D60069">
                  <w:t>Action items</w:t>
                </w:r>
              </w:sdtContent>
            </w:sdt>
          </w:p>
        </w:tc>
        <w:tc>
          <w:tcPr>
            <w:tcW w:w="3060" w:type="dxa"/>
            <w:vAlign w:val="bottom"/>
          </w:tcPr>
          <w:p w:rsidR="00D60069" w:rsidRPr="00D60069" w:rsidRDefault="00252F8E" w:rsidP="00284200">
            <w:pPr>
              <w:pStyle w:val="Heading2"/>
              <w:spacing w:after="80"/>
              <w:outlineLvl w:val="1"/>
            </w:pPr>
            <w:sdt>
              <w:sdtPr>
                <w:id w:val="-778569795"/>
                <w:placeholder>
                  <w:docPart w:val="68088E19EA61430BADE8A5753D5BDAEA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D60069">
                  <w:t>Person responsible</w:t>
                </w:r>
              </w:sdtContent>
            </w:sdt>
          </w:p>
        </w:tc>
        <w:tc>
          <w:tcPr>
            <w:tcW w:w="1854" w:type="dxa"/>
            <w:vAlign w:val="bottom"/>
          </w:tcPr>
          <w:p w:rsidR="00D60069" w:rsidRPr="00D60069" w:rsidRDefault="00252F8E" w:rsidP="00284200">
            <w:pPr>
              <w:pStyle w:val="Heading2"/>
              <w:spacing w:after="80"/>
              <w:outlineLvl w:val="1"/>
            </w:pPr>
            <w:sdt>
              <w:sdtPr>
                <w:id w:val="-1974196117"/>
                <w:placeholder>
                  <w:docPart w:val="F6518803196642FE84D825CBB79130C5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D60069">
                  <w:t>Deadline</w:t>
                </w:r>
              </w:sdtContent>
            </w:sdt>
          </w:p>
        </w:tc>
      </w:tr>
      <w:tr w:rsidR="00D60069" w:rsidRPr="00D60069" w:rsidTr="00284200">
        <w:tc>
          <w:tcPr>
            <w:tcW w:w="5310" w:type="dxa"/>
          </w:tcPr>
          <w:p w:rsidR="00D60069" w:rsidRPr="00D60069" w:rsidRDefault="009D2494" w:rsidP="009D2494">
            <w:pPr>
              <w:pStyle w:val="ListBullet"/>
              <w:spacing w:after="80"/>
            </w:pPr>
            <w:r>
              <w:t>Queries</w:t>
            </w:r>
          </w:p>
        </w:tc>
        <w:tc>
          <w:tcPr>
            <w:tcW w:w="3060" w:type="dxa"/>
          </w:tcPr>
          <w:p w:rsidR="00D60069" w:rsidRPr="00D60069" w:rsidRDefault="009D2494" w:rsidP="009D2494">
            <w:pPr>
              <w:spacing w:after="80"/>
            </w:pPr>
            <w:proofErr w:type="spellStart"/>
            <w:r>
              <w:t>Baafi</w:t>
            </w:r>
            <w:proofErr w:type="spellEnd"/>
            <w:r>
              <w:t xml:space="preserve"> Kwadwo</w:t>
            </w:r>
          </w:p>
        </w:tc>
        <w:tc>
          <w:tcPr>
            <w:tcW w:w="1854" w:type="dxa"/>
          </w:tcPr>
          <w:p w:rsidR="00D60069" w:rsidRPr="00D60069" w:rsidRDefault="009D2494" w:rsidP="009D2494">
            <w:pPr>
              <w:spacing w:after="80"/>
            </w:pPr>
            <w:r>
              <w:t>End of week</w:t>
            </w:r>
          </w:p>
        </w:tc>
      </w:tr>
    </w:tbl>
    <w:p w:rsidR="002B2D13" w:rsidRPr="00D60069" w:rsidRDefault="00252F8E">
      <w:pPr>
        <w:pStyle w:val="Heading1"/>
      </w:pPr>
      <w:sdt>
        <w:sdtPr>
          <w:id w:val="-1794281877"/>
          <w:placeholder>
            <w:docPart w:val="ED4329E6199344AC86BF803282E996E6"/>
          </w:placeholder>
          <w:temporary/>
          <w:showingPlcHdr/>
          <w15:appearance w15:val="hidden"/>
        </w:sdtPr>
        <w:sdtEndPr/>
        <w:sdtContent>
          <w:r w:rsidR="006344A8" w:rsidRPr="00D60069">
            <w:t>Other Information</w:t>
          </w:r>
        </w:sdtContent>
      </w:sdt>
    </w:p>
    <w:p w:rsidR="002B2D13" w:rsidRPr="00D60069" w:rsidRDefault="00252F8E">
      <w:pPr>
        <w:pStyle w:val="Heading4"/>
      </w:pPr>
      <w:sdt>
        <w:sdtPr>
          <w:id w:val="2125887421"/>
          <w:placeholder>
            <w:docPart w:val="561AC35EF5F84494A60EA69E00FA5E08"/>
          </w:placeholder>
          <w:temporary/>
          <w:showingPlcHdr/>
          <w15:appearance w15:val="hidden"/>
        </w:sdtPr>
        <w:sdtEndPr/>
        <w:sdtContent>
          <w:r w:rsidR="006344A8" w:rsidRPr="00D60069">
            <w:t>Observers:</w:t>
          </w:r>
        </w:sdtContent>
      </w:sdt>
    </w:p>
    <w:p w:rsidR="002B2D13" w:rsidRPr="00D60069" w:rsidRDefault="009D2494">
      <w:r>
        <w:t>N/A</w:t>
      </w:r>
    </w:p>
    <w:p w:rsidR="002B2D13" w:rsidRPr="00D60069" w:rsidRDefault="00252F8E">
      <w:pPr>
        <w:pStyle w:val="Heading4"/>
      </w:pPr>
      <w:sdt>
        <w:sdtPr>
          <w:id w:val="-671956156"/>
          <w:placeholder>
            <w:docPart w:val="4F536F1F30EC42B5AD637A1A98B73543"/>
          </w:placeholder>
          <w:temporary/>
          <w:showingPlcHdr/>
          <w15:appearance w15:val="hidden"/>
        </w:sdtPr>
        <w:sdtEndPr/>
        <w:sdtContent>
          <w:r w:rsidR="006344A8" w:rsidRPr="00D60069">
            <w:t>Resources:</w:t>
          </w:r>
        </w:sdtContent>
      </w:sdt>
    </w:p>
    <w:p w:rsidR="002B2D13" w:rsidRPr="00D60069" w:rsidRDefault="009D2494">
      <w:r>
        <w:t>N/A</w:t>
      </w:r>
    </w:p>
    <w:p w:rsidR="002B2D13" w:rsidRPr="00D60069" w:rsidRDefault="00252F8E">
      <w:pPr>
        <w:pStyle w:val="Heading4"/>
      </w:pPr>
      <w:sdt>
        <w:sdtPr>
          <w:id w:val="1633520843"/>
          <w:placeholder>
            <w:docPart w:val="2BC1785179124C53A32B4E3EE083554E"/>
          </w:placeholder>
          <w:temporary/>
          <w:showingPlcHdr/>
          <w15:appearance w15:val="hidden"/>
        </w:sdtPr>
        <w:sdtEndPr/>
        <w:sdtContent>
          <w:r w:rsidR="006344A8" w:rsidRPr="00D60069">
            <w:t>Special notes:</w:t>
          </w:r>
        </w:sdtContent>
      </w:sdt>
    </w:p>
    <w:p w:rsidR="002B2D13" w:rsidRPr="00D60069" w:rsidRDefault="009D2494">
      <w:r>
        <w:t>N/A</w:t>
      </w:r>
      <w:bookmarkStart w:id="6" w:name="_GoBack"/>
      <w:bookmarkEnd w:id="6"/>
    </w:p>
    <w:sectPr w:rsidR="002B2D13" w:rsidRPr="00D60069">
      <w:footerReference w:type="default" r:id="rId7"/>
      <w:type w:val="continuous"/>
      <w:pgSz w:w="12240" w:h="15840" w:code="1"/>
      <w:pgMar w:top="1008" w:right="1008" w:bottom="1008" w:left="1008" w:header="720" w:footer="648" w:gutter="0"/>
      <w:cols w:space="720"/>
      <w:titlePg/>
      <w:docGrid w:linePitch="2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2F8E" w:rsidRDefault="00252F8E">
      <w:pPr>
        <w:spacing w:before="0" w:after="0"/>
      </w:pPr>
      <w:r>
        <w:separator/>
      </w:r>
    </w:p>
  </w:endnote>
  <w:endnote w:type="continuationSeparator" w:id="0">
    <w:p w:rsidR="00252F8E" w:rsidRDefault="00252F8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5959681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D13" w:rsidRDefault="006344A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D249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2F8E" w:rsidRDefault="00252F8E">
      <w:pPr>
        <w:spacing w:before="0" w:after="0"/>
      </w:pPr>
      <w:r>
        <w:separator/>
      </w:r>
    </w:p>
  </w:footnote>
  <w:footnote w:type="continuationSeparator" w:id="0">
    <w:p w:rsidR="00252F8E" w:rsidRDefault="00252F8E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FB98AB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660422FA"/>
    <w:lvl w:ilvl="0">
      <w:start w:val="1"/>
      <w:numFmt w:val="bullet"/>
      <w:pStyle w:val="List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60B41E93"/>
    <w:multiLevelType w:val="hybridMultilevel"/>
    <w:tmpl w:val="1B4A66CA"/>
    <w:lvl w:ilvl="0" w:tplc="5C50F20A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0A4016"/>
    <w:multiLevelType w:val="hybridMultilevel"/>
    <w:tmpl w:val="9D044FAC"/>
    <w:lvl w:ilvl="0" w:tplc="0428E8A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354"/>
    <w:rsid w:val="001E0877"/>
    <w:rsid w:val="00252F8E"/>
    <w:rsid w:val="002B2D13"/>
    <w:rsid w:val="0034721D"/>
    <w:rsid w:val="003D5BF7"/>
    <w:rsid w:val="003F257D"/>
    <w:rsid w:val="004B3354"/>
    <w:rsid w:val="005A7328"/>
    <w:rsid w:val="006344A8"/>
    <w:rsid w:val="00734EEC"/>
    <w:rsid w:val="007F04FA"/>
    <w:rsid w:val="009D2494"/>
    <w:rsid w:val="00D60069"/>
    <w:rsid w:val="00D62E01"/>
    <w:rsid w:val="00D661EE"/>
    <w:rsid w:val="00E048B4"/>
    <w:rsid w:val="00F43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56B096B"/>
  <w15:docId w15:val="{742107EA-CF15-47CA-BB37-16388C964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19"/>
        <w:szCs w:val="19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5BF7"/>
  </w:style>
  <w:style w:type="paragraph" w:styleId="Heading1">
    <w:name w:val="heading 1"/>
    <w:basedOn w:val="Normal"/>
    <w:uiPriority w:val="9"/>
    <w:qFormat/>
    <w:pPr>
      <w:keepNext/>
      <w:pBdr>
        <w:bottom w:val="double" w:sz="4" w:space="1" w:color="000000" w:themeColor="text1"/>
      </w:pBdr>
      <w:spacing w:before="240"/>
      <w:jc w:val="center"/>
      <w:outlineLvl w:val="0"/>
    </w:pPr>
    <w:rPr>
      <w:rFonts w:asciiTheme="majorHAnsi" w:eastAsiaTheme="majorEastAsia" w:hAnsiTheme="majorHAnsi" w:cs="Arial"/>
      <w:b/>
      <w:bCs/>
      <w:i/>
      <w:kern w:val="32"/>
      <w:sz w:val="28"/>
      <w:szCs w:val="32"/>
    </w:rPr>
  </w:style>
  <w:style w:type="paragraph" w:styleId="Heading2">
    <w:name w:val="heading 2"/>
    <w:basedOn w:val="Normal"/>
    <w:uiPriority w:val="9"/>
    <w:qFormat/>
    <w:pPr>
      <w:keepNext/>
      <w:outlineLvl w:val="1"/>
    </w:pPr>
    <w:rPr>
      <w:rFonts w:asciiTheme="majorHAnsi" w:eastAsiaTheme="majorEastAsia" w:hAnsiTheme="majorHAnsi" w:cs="Arial"/>
      <w:b/>
      <w:bCs/>
      <w:iCs/>
      <w:szCs w:val="28"/>
    </w:rPr>
  </w:style>
  <w:style w:type="paragraph" w:styleId="Heading3">
    <w:name w:val="heading 3"/>
    <w:basedOn w:val="Normal"/>
    <w:uiPriority w:val="9"/>
    <w:qFormat/>
    <w:rsid w:val="00D62E01"/>
    <w:pPr>
      <w:spacing w:before="0" w:after="120"/>
      <w:jc w:val="right"/>
      <w:outlineLvl w:val="2"/>
    </w:pPr>
    <w:rPr>
      <w:rFonts w:asciiTheme="majorHAnsi" w:eastAsiaTheme="majorEastAsia" w:hAnsiTheme="majorHAnsi"/>
      <w:b/>
      <w:szCs w:val="22"/>
    </w:rPr>
  </w:style>
  <w:style w:type="paragraph" w:styleId="Heading4">
    <w:name w:val="heading 4"/>
    <w:basedOn w:val="Normal"/>
    <w:link w:val="Heading4Char"/>
    <w:uiPriority w:val="9"/>
    <w:unhideWhenUsed/>
    <w:qFormat/>
    <w:rsid w:val="00D60069"/>
    <w:pPr>
      <w:keepNext/>
      <w:spacing w:before="200" w:after="120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D60069"/>
    <w:rPr>
      <w:b/>
    </w:rPr>
  </w:style>
  <w:style w:type="paragraph" w:styleId="ListBullet">
    <w:name w:val="List Bullet"/>
    <w:basedOn w:val="Normal"/>
    <w:uiPriority w:val="10"/>
    <w:qFormat/>
    <w:pPr>
      <w:numPr>
        <w:numId w:val="3"/>
      </w:numPr>
      <w:contextualSpacing/>
    </w:p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Pr>
      <w:rFonts w:asciiTheme="minorHAnsi" w:hAnsiTheme="minorHAnsi"/>
      <w:sz w:val="19"/>
    </w:rPr>
  </w:style>
  <w:style w:type="paragraph" w:styleId="Footer">
    <w:name w:val="footer"/>
    <w:basedOn w:val="Normal"/>
    <w:link w:val="FooterChar"/>
    <w:uiPriority w:val="99"/>
    <w:unhideWhenUsed/>
    <w:pPr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Pr>
      <w:rFonts w:asciiTheme="minorHAnsi" w:hAnsiTheme="minorHAnsi"/>
      <w:sz w:val="19"/>
    </w:rPr>
  </w:style>
  <w:style w:type="paragraph" w:styleId="Title">
    <w:name w:val="Title"/>
    <w:basedOn w:val="Normal"/>
    <w:link w:val="TitleChar"/>
    <w:uiPriority w:val="1"/>
    <w:qFormat/>
    <w:rsid w:val="001E0877"/>
    <w:pPr>
      <w:spacing w:before="0" w:after="160"/>
      <w:contextualSpacing/>
    </w:pPr>
    <w:rPr>
      <w:rFonts w:asciiTheme="majorHAnsi" w:eastAsiaTheme="majorEastAsia" w:hAnsiTheme="majorHAnsi" w:cstheme="majorBidi"/>
      <w:b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1E0877"/>
    <w:rPr>
      <w:rFonts w:asciiTheme="majorHAnsi" w:eastAsiaTheme="majorEastAsia" w:hAnsiTheme="majorHAnsi" w:cstheme="majorBidi"/>
      <w:b/>
      <w:kern w:val="28"/>
      <w:sz w:val="48"/>
      <w:szCs w:val="56"/>
    </w:rPr>
  </w:style>
  <w:style w:type="table" w:styleId="GridTable1Light">
    <w:name w:val="Grid Table 1 Light"/>
    <w:basedOn w:val="TableNormal"/>
    <w:uiPriority w:val="46"/>
    <w:rsid w:val="00D6006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E048B4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unhideWhenUsed/>
    <w:qFormat/>
    <w:rsid w:val="004B33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kra\AppData\Roaming\Microsoft\Templates\Informal%20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B542139BC19480AA427475DC206DF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8FF97C-E30D-4BF7-BE6B-33AA9A2DC75E}"/>
      </w:docPartPr>
      <w:docPartBody>
        <w:p w:rsidR="00000000" w:rsidRDefault="001C13C5">
          <w:pPr>
            <w:pStyle w:val="DB542139BC19480AA427475DC206DF00"/>
          </w:pPr>
          <w:r w:rsidRPr="00E048B4">
            <w:t>Meeting called by:</w:t>
          </w:r>
        </w:p>
      </w:docPartBody>
    </w:docPart>
    <w:docPart>
      <w:docPartPr>
        <w:name w:val="8A595845A05C4B8E91974279C1FB74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DB0FCB-51DF-4D26-961F-046BFBD0FFE8}"/>
      </w:docPartPr>
      <w:docPartBody>
        <w:p w:rsidR="00000000" w:rsidRDefault="001C13C5">
          <w:pPr>
            <w:pStyle w:val="8A595845A05C4B8E91974279C1FB7400"/>
          </w:pPr>
          <w:r w:rsidRPr="00E048B4">
            <w:t>Type of meeting:</w:t>
          </w:r>
        </w:p>
      </w:docPartBody>
    </w:docPart>
    <w:docPart>
      <w:docPartPr>
        <w:name w:val="6D26D1916C0C412BB2150C914A922A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C08D09-ABE9-4C8B-8D0D-367AF346050C}"/>
      </w:docPartPr>
      <w:docPartBody>
        <w:p w:rsidR="00000000" w:rsidRDefault="001C13C5">
          <w:pPr>
            <w:pStyle w:val="6D26D1916C0C412BB2150C914A922AEE"/>
          </w:pPr>
          <w:r w:rsidRPr="00E048B4">
            <w:t>Note taker:</w:t>
          </w:r>
        </w:p>
      </w:docPartBody>
    </w:docPart>
    <w:docPart>
      <w:docPartPr>
        <w:name w:val="1138DE5E0626441D88979B371B7E3C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75EDB5-A6B3-479D-B997-F58C696843EE}"/>
      </w:docPartPr>
      <w:docPartBody>
        <w:p w:rsidR="00000000" w:rsidRDefault="001C13C5">
          <w:pPr>
            <w:pStyle w:val="1138DE5E0626441D88979B371B7E3C6D"/>
          </w:pPr>
          <w:r w:rsidRPr="00E048B4">
            <w:t>Timekeeper:</w:t>
          </w:r>
        </w:p>
      </w:docPartBody>
    </w:docPart>
    <w:docPart>
      <w:docPartPr>
        <w:name w:val="B5023F7A4FF744F69F1B50BEEB3FD5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C773FB-9DE0-4BD1-A2ED-526068CA8177}"/>
      </w:docPartPr>
      <w:docPartBody>
        <w:p w:rsidR="00000000" w:rsidRDefault="001C13C5">
          <w:pPr>
            <w:pStyle w:val="B5023F7A4FF744F69F1B50BEEB3FD519"/>
          </w:pPr>
          <w:r>
            <w:t>Attendees:</w:t>
          </w:r>
        </w:p>
      </w:docPartBody>
    </w:docPart>
    <w:docPart>
      <w:docPartPr>
        <w:name w:val="8E49F5F209C245C1BB82789B78C90B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FDC3A0-AF5D-4855-9266-69BEC1FF486E}"/>
      </w:docPartPr>
      <w:docPartBody>
        <w:p w:rsidR="00000000" w:rsidRDefault="001C13C5">
          <w:pPr>
            <w:pStyle w:val="8E49F5F209C245C1BB82789B78C90BDB"/>
          </w:pPr>
          <w:r>
            <w:t>Please read:</w:t>
          </w:r>
        </w:p>
      </w:docPartBody>
    </w:docPart>
    <w:docPart>
      <w:docPartPr>
        <w:name w:val="1FBCEF82AF524EE5B99A33878D6061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A85BF0-9339-48E6-B869-B6A73081CCCC}"/>
      </w:docPartPr>
      <w:docPartBody>
        <w:p w:rsidR="00000000" w:rsidRDefault="001C13C5">
          <w:pPr>
            <w:pStyle w:val="1FBCEF82AF524EE5B99A33878D60612A"/>
          </w:pPr>
          <w:r>
            <w:t>Please bring:</w:t>
          </w:r>
        </w:p>
      </w:docPartBody>
    </w:docPart>
    <w:docPart>
      <w:docPartPr>
        <w:name w:val="25D99D2368984CC4898CF1BACD4295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762558-66C7-4BF1-80D8-7B8463A61007}"/>
      </w:docPartPr>
      <w:docPartBody>
        <w:p w:rsidR="00000000" w:rsidRDefault="001C13C5">
          <w:pPr>
            <w:pStyle w:val="25D99D2368984CC4898CF1BACD4295FC"/>
          </w:pPr>
          <w:r>
            <w:t>Minutes</w:t>
          </w:r>
        </w:p>
      </w:docPartBody>
    </w:docPart>
    <w:docPart>
      <w:docPartPr>
        <w:name w:val="7CE3A1FF7B7B4DB8B84CDC6D7A660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6EFBB7-93E5-49D4-9FD8-063CE8A311D0}"/>
      </w:docPartPr>
      <w:docPartBody>
        <w:p w:rsidR="00000000" w:rsidRDefault="001C13C5">
          <w:pPr>
            <w:pStyle w:val="7CE3A1FF7B7B4DB8B84CDC6D7A66026B"/>
          </w:pPr>
          <w:r>
            <w:t>Agenda item:</w:t>
          </w:r>
        </w:p>
      </w:docPartBody>
    </w:docPart>
    <w:docPart>
      <w:docPartPr>
        <w:name w:val="B960DB92A21B485089190893B1C80F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951439-B016-4C99-B040-E13E849615D3}"/>
      </w:docPartPr>
      <w:docPartBody>
        <w:p w:rsidR="00000000" w:rsidRDefault="001C13C5">
          <w:pPr>
            <w:pStyle w:val="B960DB92A21B485089190893B1C80F85"/>
          </w:pPr>
          <w:r>
            <w:t>Presenter:</w:t>
          </w:r>
        </w:p>
      </w:docPartBody>
    </w:docPart>
    <w:docPart>
      <w:docPartPr>
        <w:name w:val="C365A6879AD747ABA7382A46A3A1EE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35AC8C-8267-4B22-B9D6-E57A86054DA5}"/>
      </w:docPartPr>
      <w:docPartBody>
        <w:p w:rsidR="00000000" w:rsidRDefault="001C13C5">
          <w:pPr>
            <w:pStyle w:val="C365A6879AD747ABA7382A46A3A1EE4D"/>
          </w:pPr>
          <w:r>
            <w:t>Discussion:</w:t>
          </w:r>
        </w:p>
      </w:docPartBody>
    </w:docPart>
    <w:docPart>
      <w:docPartPr>
        <w:name w:val="42CA96AECD634BF581FA9F5597E52A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027FFC-5046-49D8-A610-A2F187C06940}"/>
      </w:docPartPr>
      <w:docPartBody>
        <w:p w:rsidR="00000000" w:rsidRDefault="001C13C5">
          <w:pPr>
            <w:pStyle w:val="42CA96AECD634BF581FA9F5597E52A00"/>
          </w:pPr>
          <w:r>
            <w:t>Conclusions:</w:t>
          </w:r>
        </w:p>
      </w:docPartBody>
    </w:docPart>
    <w:docPart>
      <w:docPartPr>
        <w:name w:val="727E538770954F7984A337279F47AD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6E2A8C-3D2E-419E-A5B6-91A2D55918A7}"/>
      </w:docPartPr>
      <w:docPartBody>
        <w:p w:rsidR="00000000" w:rsidRDefault="001C13C5">
          <w:pPr>
            <w:pStyle w:val="727E538770954F7984A337279F47ADA8"/>
          </w:pPr>
          <w:r>
            <w:t>Action items</w:t>
          </w:r>
        </w:p>
      </w:docPartBody>
    </w:docPart>
    <w:docPart>
      <w:docPartPr>
        <w:name w:val="E330F8430EE84011BFB425E70699DB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F81F7-C0FA-4C1E-92A9-004556E49F1E}"/>
      </w:docPartPr>
      <w:docPartBody>
        <w:p w:rsidR="00000000" w:rsidRDefault="001C13C5">
          <w:pPr>
            <w:pStyle w:val="E330F8430EE84011BFB425E70699DB54"/>
          </w:pPr>
          <w:r>
            <w:t>Person responsible</w:t>
          </w:r>
        </w:p>
      </w:docPartBody>
    </w:docPart>
    <w:docPart>
      <w:docPartPr>
        <w:name w:val="A25CB5C0B2B9420C9719607801ED63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DA10F-DE94-4362-AFAE-2DF270BB96FD}"/>
      </w:docPartPr>
      <w:docPartBody>
        <w:p w:rsidR="00000000" w:rsidRDefault="001C13C5">
          <w:pPr>
            <w:pStyle w:val="A25CB5C0B2B9420C9719607801ED6336"/>
          </w:pPr>
          <w:r>
            <w:t>Deadline</w:t>
          </w:r>
        </w:p>
      </w:docPartBody>
    </w:docPart>
    <w:docPart>
      <w:docPartPr>
        <w:name w:val="880341EBD52B408989B7B24F06D54D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C36721-F7A1-48CC-87DD-F04013797993}"/>
      </w:docPartPr>
      <w:docPartBody>
        <w:p w:rsidR="00000000" w:rsidRDefault="001C13C5">
          <w:pPr>
            <w:pStyle w:val="880341EBD52B408989B7B24F06D54D06"/>
          </w:pPr>
          <w:r>
            <w:t>Agenda item:</w:t>
          </w:r>
        </w:p>
      </w:docPartBody>
    </w:docPart>
    <w:docPart>
      <w:docPartPr>
        <w:name w:val="F88DEABAB32945C686D874EACCE070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B2C51F-C9E0-4278-B555-F7E3629AB185}"/>
      </w:docPartPr>
      <w:docPartBody>
        <w:p w:rsidR="00000000" w:rsidRDefault="001C13C5">
          <w:pPr>
            <w:pStyle w:val="F88DEABAB32945C686D874EACCE0703E"/>
          </w:pPr>
          <w:r>
            <w:t>Presenter:</w:t>
          </w:r>
        </w:p>
      </w:docPartBody>
    </w:docPart>
    <w:docPart>
      <w:docPartPr>
        <w:name w:val="0B7A1CD7DFBF423F884EA300462004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28F7C5-A866-4D1D-8500-937AACECEEDB}"/>
      </w:docPartPr>
      <w:docPartBody>
        <w:p w:rsidR="00000000" w:rsidRDefault="001C13C5">
          <w:pPr>
            <w:pStyle w:val="0B7A1CD7DFBF423F884EA300462004A1"/>
          </w:pPr>
          <w:r>
            <w:t>Discussion:</w:t>
          </w:r>
        </w:p>
      </w:docPartBody>
    </w:docPart>
    <w:docPart>
      <w:docPartPr>
        <w:name w:val="067EBE862C87409D9137374798E797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DEF5FB-3D0A-4A18-AED1-3A186A487C43}"/>
      </w:docPartPr>
      <w:docPartBody>
        <w:p w:rsidR="00000000" w:rsidRDefault="001C13C5">
          <w:pPr>
            <w:pStyle w:val="067EBE862C87409D9137374798E79728"/>
          </w:pPr>
          <w:r>
            <w:t>Conclusions:</w:t>
          </w:r>
        </w:p>
      </w:docPartBody>
    </w:docPart>
    <w:docPart>
      <w:docPartPr>
        <w:name w:val="CEC56990BBAA4DAEA9CCBB4B75E9B5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918266-96FC-4708-98B2-62B2C6683BE8}"/>
      </w:docPartPr>
      <w:docPartBody>
        <w:p w:rsidR="00000000" w:rsidRDefault="001C13C5">
          <w:pPr>
            <w:pStyle w:val="CEC56990BBAA4DAEA9CCBB4B75E9B5D6"/>
          </w:pPr>
          <w:r>
            <w:t>Action items</w:t>
          </w:r>
        </w:p>
      </w:docPartBody>
    </w:docPart>
    <w:docPart>
      <w:docPartPr>
        <w:name w:val="68088E19EA61430BADE8A5753D5BDA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9CA6F1-D78C-4A43-A34B-C33EE17CC88D}"/>
      </w:docPartPr>
      <w:docPartBody>
        <w:p w:rsidR="00000000" w:rsidRDefault="001C13C5">
          <w:pPr>
            <w:pStyle w:val="68088E19EA61430BADE8A5753D5BDAEA"/>
          </w:pPr>
          <w:r>
            <w:t>Person responsible</w:t>
          </w:r>
        </w:p>
      </w:docPartBody>
    </w:docPart>
    <w:docPart>
      <w:docPartPr>
        <w:name w:val="F6518803196642FE84D825CBB79130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D5AE9E-32EB-4E5A-BE8C-AB9B45324453}"/>
      </w:docPartPr>
      <w:docPartBody>
        <w:p w:rsidR="00000000" w:rsidRDefault="001C13C5">
          <w:pPr>
            <w:pStyle w:val="F6518803196642FE84D825CBB79130C5"/>
          </w:pPr>
          <w:r>
            <w:t>Deadline</w:t>
          </w:r>
        </w:p>
      </w:docPartBody>
    </w:docPart>
    <w:docPart>
      <w:docPartPr>
        <w:name w:val="ED4329E6199344AC86BF803282E996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95961-43C6-42FD-8C11-DD5CDA9A1976}"/>
      </w:docPartPr>
      <w:docPartBody>
        <w:p w:rsidR="00000000" w:rsidRDefault="001C13C5">
          <w:pPr>
            <w:pStyle w:val="ED4329E6199344AC86BF803282E996E6"/>
          </w:pPr>
          <w:r>
            <w:t>Other Information</w:t>
          </w:r>
        </w:p>
      </w:docPartBody>
    </w:docPart>
    <w:docPart>
      <w:docPartPr>
        <w:name w:val="561AC35EF5F84494A60EA69E00FA5E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2FBB8-05DF-4F48-A859-7B11D7639A3E}"/>
      </w:docPartPr>
      <w:docPartBody>
        <w:p w:rsidR="00000000" w:rsidRDefault="001C13C5">
          <w:pPr>
            <w:pStyle w:val="561AC35EF5F84494A60EA69E00FA5E08"/>
          </w:pPr>
          <w:r>
            <w:t>Observers:</w:t>
          </w:r>
        </w:p>
      </w:docPartBody>
    </w:docPart>
    <w:docPart>
      <w:docPartPr>
        <w:name w:val="4F536F1F30EC42B5AD637A1A98B73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36F684-6853-40C4-A0B7-126181637A75}"/>
      </w:docPartPr>
      <w:docPartBody>
        <w:p w:rsidR="00000000" w:rsidRDefault="001C13C5">
          <w:pPr>
            <w:pStyle w:val="4F536F1F30EC42B5AD637A1A98B73543"/>
          </w:pPr>
          <w:r>
            <w:t>Resources:</w:t>
          </w:r>
        </w:p>
      </w:docPartBody>
    </w:docPart>
    <w:docPart>
      <w:docPartPr>
        <w:name w:val="2BC1785179124C53A32B4E3EE08355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53688B-0FB2-453C-9656-F609EF91C2AE}"/>
      </w:docPartPr>
      <w:docPartBody>
        <w:p w:rsidR="00000000" w:rsidRDefault="001C13C5">
          <w:pPr>
            <w:pStyle w:val="2BC1785179124C53A32B4E3EE083554E"/>
          </w:pPr>
          <w:r>
            <w:t>Special notes: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3CF"/>
    <w:rsid w:val="001C13C5"/>
    <w:rsid w:val="00D82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98EAF2B140143D3A855DE6D7087E5E6">
    <w:name w:val="798EAF2B140143D3A855DE6D7087E5E6"/>
  </w:style>
  <w:style w:type="paragraph" w:customStyle="1" w:styleId="7C3A6A4B6CB941CF98EA1ABB67824514">
    <w:name w:val="7C3A6A4B6CB941CF98EA1ABB67824514"/>
  </w:style>
  <w:style w:type="paragraph" w:customStyle="1" w:styleId="4442EA3875524CDBA2F6670EE76194D8">
    <w:name w:val="4442EA3875524CDBA2F6670EE76194D8"/>
  </w:style>
  <w:style w:type="paragraph" w:customStyle="1" w:styleId="45FB4BAA28B348BEBEE0EDB9F7C47B52">
    <w:name w:val="45FB4BAA28B348BEBEE0EDB9F7C47B52"/>
  </w:style>
  <w:style w:type="paragraph" w:customStyle="1" w:styleId="DB542139BC19480AA427475DC206DF00">
    <w:name w:val="DB542139BC19480AA427475DC206DF00"/>
  </w:style>
  <w:style w:type="paragraph" w:customStyle="1" w:styleId="13C7473F5FA5450BAA40FA221757C641">
    <w:name w:val="13C7473F5FA5450BAA40FA221757C641"/>
  </w:style>
  <w:style w:type="paragraph" w:customStyle="1" w:styleId="8A595845A05C4B8E91974279C1FB7400">
    <w:name w:val="8A595845A05C4B8E91974279C1FB7400"/>
  </w:style>
  <w:style w:type="paragraph" w:customStyle="1" w:styleId="E7513ACD9F1248C0A3BB5645C680F06C">
    <w:name w:val="E7513ACD9F1248C0A3BB5645C680F06C"/>
  </w:style>
  <w:style w:type="paragraph" w:customStyle="1" w:styleId="787186F1C9034A8F9E52FF00657D4010">
    <w:name w:val="787186F1C9034A8F9E52FF00657D4010"/>
  </w:style>
  <w:style w:type="paragraph" w:customStyle="1" w:styleId="FE53DE31FD5A43DDA2FCC0366925B1F8">
    <w:name w:val="FE53DE31FD5A43DDA2FCC0366925B1F8"/>
  </w:style>
  <w:style w:type="paragraph" w:customStyle="1" w:styleId="6D26D1916C0C412BB2150C914A922AEE">
    <w:name w:val="6D26D1916C0C412BB2150C914A922AEE"/>
  </w:style>
  <w:style w:type="paragraph" w:customStyle="1" w:styleId="A5D3C5B84B6D41D8BDB527A1CD0BB69E">
    <w:name w:val="A5D3C5B84B6D41D8BDB527A1CD0BB69E"/>
  </w:style>
  <w:style w:type="paragraph" w:customStyle="1" w:styleId="1138DE5E0626441D88979B371B7E3C6D">
    <w:name w:val="1138DE5E0626441D88979B371B7E3C6D"/>
  </w:style>
  <w:style w:type="paragraph" w:customStyle="1" w:styleId="714D8A500ADD40079DD6DA8E8694B26D">
    <w:name w:val="714D8A500ADD40079DD6DA8E8694B26D"/>
  </w:style>
  <w:style w:type="paragraph" w:customStyle="1" w:styleId="B5023F7A4FF744F69F1B50BEEB3FD519">
    <w:name w:val="B5023F7A4FF744F69F1B50BEEB3FD519"/>
  </w:style>
  <w:style w:type="paragraph" w:customStyle="1" w:styleId="C072716DD43B4E87B3449626C65D83CE">
    <w:name w:val="C072716DD43B4E87B3449626C65D83CE"/>
  </w:style>
  <w:style w:type="paragraph" w:customStyle="1" w:styleId="8E49F5F209C245C1BB82789B78C90BDB">
    <w:name w:val="8E49F5F209C245C1BB82789B78C90BDB"/>
  </w:style>
  <w:style w:type="paragraph" w:customStyle="1" w:styleId="A467DEB153AC454787536D9D70071541">
    <w:name w:val="A467DEB153AC454787536D9D70071541"/>
  </w:style>
  <w:style w:type="paragraph" w:customStyle="1" w:styleId="1FBCEF82AF524EE5B99A33878D60612A">
    <w:name w:val="1FBCEF82AF524EE5B99A33878D60612A"/>
  </w:style>
  <w:style w:type="paragraph" w:customStyle="1" w:styleId="F453E25D40574EADBE148C06E8BD0FD6">
    <w:name w:val="F453E25D40574EADBE148C06E8BD0FD6"/>
  </w:style>
  <w:style w:type="paragraph" w:customStyle="1" w:styleId="25D99D2368984CC4898CF1BACD4295FC">
    <w:name w:val="25D99D2368984CC4898CF1BACD4295FC"/>
  </w:style>
  <w:style w:type="paragraph" w:customStyle="1" w:styleId="7CE3A1FF7B7B4DB8B84CDC6D7A66026B">
    <w:name w:val="7CE3A1FF7B7B4DB8B84CDC6D7A66026B"/>
  </w:style>
  <w:style w:type="paragraph" w:customStyle="1" w:styleId="47AB36F32B6A4B759FE0A9A5853C8047">
    <w:name w:val="47AB36F32B6A4B759FE0A9A5853C8047"/>
  </w:style>
  <w:style w:type="paragraph" w:customStyle="1" w:styleId="B960DB92A21B485089190893B1C80F85">
    <w:name w:val="B960DB92A21B485089190893B1C80F85"/>
  </w:style>
  <w:style w:type="paragraph" w:customStyle="1" w:styleId="C7191E2B1B494985BB8358C79988DD75">
    <w:name w:val="C7191E2B1B494985BB8358C79988DD75"/>
  </w:style>
  <w:style w:type="paragraph" w:customStyle="1" w:styleId="C365A6879AD747ABA7382A46A3A1EE4D">
    <w:name w:val="C365A6879AD747ABA7382A46A3A1EE4D"/>
  </w:style>
  <w:style w:type="paragraph" w:customStyle="1" w:styleId="83E87AC7BB7C4F3C869E84F8EEF0C0F9">
    <w:name w:val="83E87AC7BB7C4F3C869E84F8EEF0C0F9"/>
  </w:style>
  <w:style w:type="paragraph" w:customStyle="1" w:styleId="42CA96AECD634BF581FA9F5597E52A00">
    <w:name w:val="42CA96AECD634BF581FA9F5597E52A00"/>
  </w:style>
  <w:style w:type="paragraph" w:customStyle="1" w:styleId="7A63B84517374F95A7497B8F41E2BCB9">
    <w:name w:val="7A63B84517374F95A7497B8F41E2BCB9"/>
  </w:style>
  <w:style w:type="paragraph" w:customStyle="1" w:styleId="727E538770954F7984A337279F47ADA8">
    <w:name w:val="727E538770954F7984A337279F47ADA8"/>
  </w:style>
  <w:style w:type="paragraph" w:customStyle="1" w:styleId="E330F8430EE84011BFB425E70699DB54">
    <w:name w:val="E330F8430EE84011BFB425E70699DB54"/>
  </w:style>
  <w:style w:type="paragraph" w:customStyle="1" w:styleId="A25CB5C0B2B9420C9719607801ED6336">
    <w:name w:val="A25CB5C0B2B9420C9719607801ED6336"/>
  </w:style>
  <w:style w:type="paragraph" w:customStyle="1" w:styleId="ECF2E7EEE03F4807ABF1DA1694843A80">
    <w:name w:val="ECF2E7EEE03F4807ABF1DA1694843A80"/>
  </w:style>
  <w:style w:type="paragraph" w:customStyle="1" w:styleId="E02FA92459C34ECFAEA0842C066EB274">
    <w:name w:val="E02FA92459C34ECFAEA0842C066EB274"/>
  </w:style>
  <w:style w:type="paragraph" w:customStyle="1" w:styleId="D7EC9674E0AD4AA987B08CA2996899FA">
    <w:name w:val="D7EC9674E0AD4AA987B08CA2996899FA"/>
  </w:style>
  <w:style w:type="paragraph" w:customStyle="1" w:styleId="5FDEA4C0226F4D6F8ECF1516DDE96043">
    <w:name w:val="5FDEA4C0226F4D6F8ECF1516DDE96043"/>
  </w:style>
  <w:style w:type="paragraph" w:customStyle="1" w:styleId="BF705C8A249549D9BE3B5DE17C3D7E99">
    <w:name w:val="BF705C8A249549D9BE3B5DE17C3D7E99"/>
  </w:style>
  <w:style w:type="paragraph" w:customStyle="1" w:styleId="0684D5A3F9EF4065AC705349DA7A8883">
    <w:name w:val="0684D5A3F9EF4065AC705349DA7A8883"/>
  </w:style>
  <w:style w:type="paragraph" w:customStyle="1" w:styleId="D47B8DEAC52B426EBBCA42895116A1F9">
    <w:name w:val="D47B8DEAC52B426EBBCA42895116A1F9"/>
  </w:style>
  <w:style w:type="paragraph" w:customStyle="1" w:styleId="BEE4EE0012B44ED88C12F7952B7322B8">
    <w:name w:val="BEE4EE0012B44ED88C12F7952B7322B8"/>
  </w:style>
  <w:style w:type="paragraph" w:customStyle="1" w:styleId="DB198FA3460547329E2F93CFCFF62944">
    <w:name w:val="DB198FA3460547329E2F93CFCFF62944"/>
  </w:style>
  <w:style w:type="paragraph" w:customStyle="1" w:styleId="880341EBD52B408989B7B24F06D54D06">
    <w:name w:val="880341EBD52B408989B7B24F06D54D06"/>
  </w:style>
  <w:style w:type="paragraph" w:customStyle="1" w:styleId="3A7D1229AE6F402C92D4FBA356637099">
    <w:name w:val="3A7D1229AE6F402C92D4FBA356637099"/>
  </w:style>
  <w:style w:type="paragraph" w:customStyle="1" w:styleId="F88DEABAB32945C686D874EACCE0703E">
    <w:name w:val="F88DEABAB32945C686D874EACCE0703E"/>
  </w:style>
  <w:style w:type="paragraph" w:customStyle="1" w:styleId="DA630901303647B6954017BC213D1AB9">
    <w:name w:val="DA630901303647B6954017BC213D1AB9"/>
  </w:style>
  <w:style w:type="paragraph" w:customStyle="1" w:styleId="0B7A1CD7DFBF423F884EA300462004A1">
    <w:name w:val="0B7A1CD7DFBF423F884EA300462004A1"/>
  </w:style>
  <w:style w:type="paragraph" w:customStyle="1" w:styleId="C7CFAB2F2D7C4FF5A16C74E2A68E734A">
    <w:name w:val="C7CFAB2F2D7C4FF5A16C74E2A68E734A"/>
  </w:style>
  <w:style w:type="paragraph" w:customStyle="1" w:styleId="067EBE862C87409D9137374798E79728">
    <w:name w:val="067EBE862C87409D9137374798E79728"/>
  </w:style>
  <w:style w:type="paragraph" w:customStyle="1" w:styleId="CAA6DB11AB9248D6BC3A81AE74A289D5">
    <w:name w:val="CAA6DB11AB9248D6BC3A81AE74A289D5"/>
  </w:style>
  <w:style w:type="paragraph" w:customStyle="1" w:styleId="CEC56990BBAA4DAEA9CCBB4B75E9B5D6">
    <w:name w:val="CEC56990BBAA4DAEA9CCBB4B75E9B5D6"/>
  </w:style>
  <w:style w:type="paragraph" w:customStyle="1" w:styleId="68088E19EA61430BADE8A5753D5BDAEA">
    <w:name w:val="68088E19EA61430BADE8A5753D5BDAEA"/>
  </w:style>
  <w:style w:type="paragraph" w:customStyle="1" w:styleId="F6518803196642FE84D825CBB79130C5">
    <w:name w:val="F6518803196642FE84D825CBB79130C5"/>
  </w:style>
  <w:style w:type="paragraph" w:customStyle="1" w:styleId="D6962C25926C491D96989006F6218957">
    <w:name w:val="D6962C25926C491D96989006F6218957"/>
  </w:style>
  <w:style w:type="paragraph" w:customStyle="1" w:styleId="E16240EA30054144B284808912458EE3">
    <w:name w:val="E16240EA30054144B284808912458EE3"/>
  </w:style>
  <w:style w:type="paragraph" w:customStyle="1" w:styleId="BC20BED90D5D490DAF902EFAE2500863">
    <w:name w:val="BC20BED90D5D490DAF902EFAE2500863"/>
  </w:style>
  <w:style w:type="paragraph" w:customStyle="1" w:styleId="44E396CA07F24B52838308342319D20D">
    <w:name w:val="44E396CA07F24B52838308342319D20D"/>
  </w:style>
  <w:style w:type="paragraph" w:customStyle="1" w:styleId="74279AB5E5D84460B5200504F65D9DB2">
    <w:name w:val="74279AB5E5D84460B5200504F65D9DB2"/>
  </w:style>
  <w:style w:type="paragraph" w:customStyle="1" w:styleId="4789128D53EE4DCF833D3E09E4CE110B">
    <w:name w:val="4789128D53EE4DCF833D3E09E4CE110B"/>
  </w:style>
  <w:style w:type="paragraph" w:customStyle="1" w:styleId="D2D22C592AF6416D889A9999211BFBE4">
    <w:name w:val="D2D22C592AF6416D889A9999211BFBE4"/>
  </w:style>
  <w:style w:type="paragraph" w:customStyle="1" w:styleId="9A97F8DBA5FC4CA1B18861F4CD1B6559">
    <w:name w:val="9A97F8DBA5FC4CA1B18861F4CD1B6559"/>
  </w:style>
  <w:style w:type="paragraph" w:customStyle="1" w:styleId="86541F4F3DE646C4A64AFB39249C9F1A">
    <w:name w:val="86541F4F3DE646C4A64AFB39249C9F1A"/>
  </w:style>
  <w:style w:type="paragraph" w:customStyle="1" w:styleId="D74895647600495FB6392A61A301149D">
    <w:name w:val="D74895647600495FB6392A61A301149D"/>
  </w:style>
  <w:style w:type="paragraph" w:customStyle="1" w:styleId="F062EC70F2404108910A53F5C2093090">
    <w:name w:val="F062EC70F2404108910A53F5C2093090"/>
  </w:style>
  <w:style w:type="paragraph" w:customStyle="1" w:styleId="AD7B646D989D40278F0177D0213590C9">
    <w:name w:val="AD7B646D989D40278F0177D0213590C9"/>
  </w:style>
  <w:style w:type="paragraph" w:customStyle="1" w:styleId="212DAA32077D4B128E74C5ABA02062EA">
    <w:name w:val="212DAA32077D4B128E74C5ABA02062EA"/>
  </w:style>
  <w:style w:type="paragraph" w:customStyle="1" w:styleId="F6B10BCC532B49D48E02F7A7792EC018">
    <w:name w:val="F6B10BCC532B49D48E02F7A7792EC018"/>
  </w:style>
  <w:style w:type="paragraph" w:customStyle="1" w:styleId="57FC244523AF4927B7CEE4CBD69958F9">
    <w:name w:val="57FC244523AF4927B7CEE4CBD69958F9"/>
  </w:style>
  <w:style w:type="paragraph" w:customStyle="1" w:styleId="8EABBF5797B341408D54E17734924E49">
    <w:name w:val="8EABBF5797B341408D54E17734924E49"/>
  </w:style>
  <w:style w:type="paragraph" w:customStyle="1" w:styleId="A86A88E5C2394BFE88EE4DC0A65A655A">
    <w:name w:val="A86A88E5C2394BFE88EE4DC0A65A655A"/>
  </w:style>
  <w:style w:type="paragraph" w:customStyle="1" w:styleId="423033259C104C92893BB0C1081ADBDC">
    <w:name w:val="423033259C104C92893BB0C1081ADBDC"/>
  </w:style>
  <w:style w:type="paragraph" w:customStyle="1" w:styleId="B5C7A34D9E384B9AB45A471B8DEE19FA">
    <w:name w:val="B5C7A34D9E384B9AB45A471B8DEE19FA"/>
  </w:style>
  <w:style w:type="paragraph" w:customStyle="1" w:styleId="03D50FA463584D4F9A2BD747902349B7">
    <w:name w:val="03D50FA463584D4F9A2BD747902349B7"/>
  </w:style>
  <w:style w:type="paragraph" w:customStyle="1" w:styleId="626A3E54D3A64574AE917F3CC78E5756">
    <w:name w:val="626A3E54D3A64574AE917F3CC78E5756"/>
  </w:style>
  <w:style w:type="paragraph" w:customStyle="1" w:styleId="78A5B8CB12394538B454060661114584">
    <w:name w:val="78A5B8CB12394538B454060661114584"/>
  </w:style>
  <w:style w:type="paragraph" w:customStyle="1" w:styleId="865B6C62B65A461EAB5420AF9B2D4EE8">
    <w:name w:val="865B6C62B65A461EAB5420AF9B2D4EE8"/>
  </w:style>
  <w:style w:type="paragraph" w:customStyle="1" w:styleId="4ECD476C7F2A4EC1A8EE28B1DDD01829">
    <w:name w:val="4ECD476C7F2A4EC1A8EE28B1DDD01829"/>
  </w:style>
  <w:style w:type="paragraph" w:customStyle="1" w:styleId="5B141F7EF8404537AC4E8F773E92C4CD">
    <w:name w:val="5B141F7EF8404537AC4E8F773E92C4CD"/>
  </w:style>
  <w:style w:type="paragraph" w:customStyle="1" w:styleId="5BFA57AD871A4E13A5F5D42BF3A9B6AE">
    <w:name w:val="5BFA57AD871A4E13A5F5D42BF3A9B6AE"/>
  </w:style>
  <w:style w:type="paragraph" w:customStyle="1" w:styleId="EFD643C7AF1F42DEB8C4497A51E71CB3">
    <w:name w:val="EFD643C7AF1F42DEB8C4497A51E71CB3"/>
  </w:style>
  <w:style w:type="paragraph" w:customStyle="1" w:styleId="48D0B45B6FDF4BB7B07FBC1C872CE658">
    <w:name w:val="48D0B45B6FDF4BB7B07FBC1C872CE658"/>
  </w:style>
  <w:style w:type="paragraph" w:customStyle="1" w:styleId="DEE71ECA1C3741BFAAB9DBFC8409B1D1">
    <w:name w:val="DEE71ECA1C3741BFAAB9DBFC8409B1D1"/>
  </w:style>
  <w:style w:type="paragraph" w:customStyle="1" w:styleId="ED4329E6199344AC86BF803282E996E6">
    <w:name w:val="ED4329E6199344AC86BF803282E996E6"/>
  </w:style>
  <w:style w:type="paragraph" w:customStyle="1" w:styleId="561AC35EF5F84494A60EA69E00FA5E08">
    <w:name w:val="561AC35EF5F84494A60EA69E00FA5E08"/>
  </w:style>
  <w:style w:type="paragraph" w:customStyle="1" w:styleId="068525C57D62437BAF4DF1ECD547E601">
    <w:name w:val="068525C57D62437BAF4DF1ECD547E601"/>
  </w:style>
  <w:style w:type="paragraph" w:customStyle="1" w:styleId="4F536F1F30EC42B5AD637A1A98B73543">
    <w:name w:val="4F536F1F30EC42B5AD637A1A98B73543"/>
  </w:style>
  <w:style w:type="paragraph" w:customStyle="1" w:styleId="EA6BAA39B6B040458B8FF2FD2FDA6F6F">
    <w:name w:val="EA6BAA39B6B040458B8FF2FD2FDA6F6F"/>
  </w:style>
  <w:style w:type="paragraph" w:customStyle="1" w:styleId="2BC1785179124C53A32B4E3EE083554E">
    <w:name w:val="2BC1785179124C53A32B4E3EE083554E"/>
  </w:style>
  <w:style w:type="paragraph" w:customStyle="1" w:styleId="286EBCE844BC439EBCF22622975BFCCE">
    <w:name w:val="286EBCE844BC439EBCF22622975BFCCE"/>
  </w:style>
  <w:style w:type="paragraph" w:customStyle="1" w:styleId="91C2796E521843A29CB274B4601033CF">
    <w:name w:val="91C2796E521843A29CB274B4601033CF"/>
    <w:rsid w:val="00D823CF"/>
  </w:style>
  <w:style w:type="paragraph" w:customStyle="1" w:styleId="B785D52F889D45FA8E118B8AA3DCFE32">
    <w:name w:val="B785D52F889D45FA8E118B8AA3DCFE32"/>
    <w:rsid w:val="00D823CF"/>
  </w:style>
  <w:style w:type="paragraph" w:customStyle="1" w:styleId="37BE8729C17E4B1184A33F04CA5F11CA">
    <w:name w:val="37BE8729C17E4B1184A33F04CA5F11CA"/>
    <w:rsid w:val="00D823CF"/>
  </w:style>
  <w:style w:type="paragraph" w:customStyle="1" w:styleId="40E64B20AFAB46029213E976485F03B0">
    <w:name w:val="40E64B20AFAB46029213E976485F03B0"/>
    <w:rsid w:val="00D823C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Informal meeting minutes.dotx</Template>
  <TotalTime>20</TotalTime>
  <Pages>2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Akrasi-Mensah Nana Kwadwo</dc:creator>
  <cp:keywords/>
  <dc:description/>
  <cp:lastModifiedBy>Akrasi-Mensah Nana Kwadwo</cp:lastModifiedBy>
  <cp:revision>1</cp:revision>
  <dcterms:created xsi:type="dcterms:W3CDTF">2018-04-23T09:44:00Z</dcterms:created>
  <dcterms:modified xsi:type="dcterms:W3CDTF">2018-04-23T10:04:00Z</dcterms:modified>
  <cp:version/>
</cp:coreProperties>
</file>